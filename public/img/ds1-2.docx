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BBD7B" w14:textId="45165A37" w:rsidR="008473AA" w:rsidRDefault="004F0ADD" w:rsidP="008473AA">
      <w:pPr>
        <w:rPr>
          <w:rFonts w:ascii="!CRASS ROOTS OFL" w:hAnsi="!CRASS ROOTS OFL"/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A583E2D" wp14:editId="2D9DD778">
                <wp:simplePos x="0" y="0"/>
                <wp:positionH relativeFrom="column">
                  <wp:posOffset>4229100</wp:posOffset>
                </wp:positionH>
                <wp:positionV relativeFrom="paragraph">
                  <wp:posOffset>1269</wp:posOffset>
                </wp:positionV>
                <wp:extent cx="2981325" cy="1685291"/>
                <wp:effectExtent l="19050" t="0" r="47625" b="10160"/>
                <wp:wrapNone/>
                <wp:docPr id="91700733" name="Flèche : chevr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81325" cy="1685291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9C53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chevron 11" o:spid="_x0000_s1026" type="#_x0000_t55" style="position:absolute;margin-left:333pt;margin-top:.1pt;width:234.75pt;height:132.7pt;rotation:180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" adj="15495" fillcolor="#f2f2f2 [3052]" strokecolor="black [3213]" strokeweight="2pt"/>
            </w:pict>
          </mc:Fallback>
        </mc:AlternateContent>
      </w:r>
      <w:r w:rsidR="00FC1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2EF85" wp14:editId="3EB565A0">
                <wp:simplePos x="0" y="0"/>
                <wp:positionH relativeFrom="column">
                  <wp:posOffset>38100</wp:posOffset>
                </wp:positionH>
                <wp:positionV relativeFrom="paragraph">
                  <wp:posOffset>1925320</wp:posOffset>
                </wp:positionV>
                <wp:extent cx="7048500" cy="7858125"/>
                <wp:effectExtent l="0" t="0" r="19050" b="28575"/>
                <wp:wrapNone/>
                <wp:docPr id="181784694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785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93B6" id="Rectangle 12" o:spid="_x0000_s1026" style="position:absolute;margin-left:3pt;margin-top:151.6pt;width:555pt;height:61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" filled="f" strokecolor="#0a121c [484]" strokeweight="2pt"/>
            </w:pict>
          </mc:Fallback>
        </mc:AlternateContent>
      </w:r>
      <w:r w:rsidR="001E65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2F19B" wp14:editId="6C64C0B2">
                <wp:simplePos x="0" y="0"/>
                <wp:positionH relativeFrom="column">
                  <wp:posOffset>4695826</wp:posOffset>
                </wp:positionH>
                <wp:positionV relativeFrom="paragraph">
                  <wp:posOffset>-17780</wp:posOffset>
                </wp:positionV>
                <wp:extent cx="2571750" cy="2190639"/>
                <wp:effectExtent l="0" t="0" r="0" b="6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19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C0111" w14:textId="38BE84B2" w:rsidR="002510BA" w:rsidRPr="001E65DA" w:rsidRDefault="002510BA" w:rsidP="001E65DA">
                            <w:pPr>
                              <w:spacing w:line="360" w:lineRule="auto"/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Nom</w:t>
                            </w:r>
                            <w:proofErr w:type="gramStart"/>
                            <w:r w:rsidRPr="001E65DA">
                              <w:rPr>
                                <w:rFonts w:ascii="Averia" w:hAnsi="Averia" w:cs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</w:t>
                            </w: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r w:rsidR="00FC171E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….</w:t>
                            </w:r>
                            <w:proofErr w:type="gramEnd"/>
                            <w:r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.…</w:t>
                            </w:r>
                            <w:r w:rsid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…………..</w:t>
                            </w:r>
                            <w:r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….</w:t>
                            </w:r>
                          </w:p>
                          <w:p w14:paraId="4EC1BC6C" w14:textId="4F182D6D" w:rsidR="002510BA" w:rsidRDefault="001E65DA" w:rsidP="001E65DA">
                            <w:pPr>
                              <w:spacing w:line="360" w:lineRule="auto"/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Prénom</w:t>
                            </w:r>
                            <w:r w:rsidR="002510BA" w:rsidRPr="001E65DA">
                              <w:rPr>
                                <w:rFonts w:ascii="Averia" w:hAnsi="Averia" w:cs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2510BA"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…….</w:t>
                            </w:r>
                            <w:proofErr w:type="gramEnd"/>
                            <w:r w:rsidR="002510BA"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………..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5BCAF4E8" w14:textId="2DC7CD66" w:rsidR="001E65DA" w:rsidRPr="001E65DA" w:rsidRDefault="001E65DA" w:rsidP="001E65DA">
                            <w:pPr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Classe</w:t>
                            </w:r>
                            <w:r w:rsidR="002510BA" w:rsidRPr="001E65DA">
                              <w:rPr>
                                <w:rFonts w:ascii="Averia" w:hAnsi="Averia" w:cs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  <w:vertAlign w:val="superscript"/>
                              </w:rPr>
                              <w:t>ème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 xml:space="preserve"> éco</w:t>
                            </w:r>
                            <w:r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nomie</w:t>
                            </w:r>
                          </w:p>
                          <w:p w14:paraId="753CEB72" w14:textId="08F78693" w:rsidR="002510BA" w:rsidRDefault="001E65DA" w:rsidP="001E65DA">
                            <w:pPr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FC171E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 xml:space="preserve"> services</w:t>
                            </w:r>
                          </w:p>
                          <w:p w14:paraId="79664D81" w14:textId="24D53454" w:rsidR="002510BA" w:rsidRPr="001E65DA" w:rsidRDefault="002510BA" w:rsidP="001E65DA">
                            <w:pPr>
                              <w:spacing w:line="360" w:lineRule="auto"/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Matière</w:t>
                            </w:r>
                            <w:r w:rsidRPr="001E65DA">
                              <w:rPr>
                                <w:rFonts w:ascii="Averia" w:hAnsi="Averia" w:cs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</w:t>
                            </w: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Informatique</w:t>
                            </w:r>
                          </w:p>
                          <w:p w14:paraId="0D7E0A91" w14:textId="21F85907" w:rsidR="002510BA" w:rsidRPr="001E65DA" w:rsidRDefault="001E65DA" w:rsidP="001E65DA">
                            <w:pPr>
                              <w:spacing w:line="360" w:lineRule="auto"/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Durée</w:t>
                            </w:r>
                            <w:r w:rsidR="002510BA" w:rsidRPr="001E65DA">
                              <w:rPr>
                                <w:rFonts w:ascii="Averia" w:hAnsi="Averia" w:cs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10BA"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1 heure</w:t>
                            </w:r>
                          </w:p>
                          <w:p w14:paraId="64B838A2" w14:textId="74784634" w:rsidR="002510BA" w:rsidRPr="001E65DA" w:rsidRDefault="002510BA" w:rsidP="001E65DA">
                            <w:pPr>
                              <w:spacing w:line="360" w:lineRule="auto"/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Date</w:t>
                            </w:r>
                            <w:r w:rsidRPr="001E65DA">
                              <w:rPr>
                                <w:rFonts w:ascii="Averia" w:hAnsi="Averia" w:cs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 </w:t>
                            </w: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r w:rsidRPr="001E65DA">
                              <w:rPr>
                                <w:rFonts w:ascii="Averia" w:hAnsi="Ave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65DA">
                              <w:rPr>
                                <w:rFonts w:ascii="Averia" w:hAnsi="Averia" w:cstheme="majorBidi"/>
                                <w:sz w:val="24"/>
                                <w:szCs w:val="24"/>
                              </w:rPr>
                              <w:t>12/2024</w:t>
                            </w:r>
                          </w:p>
                          <w:p w14:paraId="0A6198EA" w14:textId="1E2BCB5A" w:rsidR="002510BA" w:rsidRDefault="002510BA" w:rsidP="002510BA">
                            <w:pPr>
                              <w:rPr>
                                <w:rFonts w:ascii="Bradley Hand ITC" w:hAnsi="Bradley Hand ITC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adley Hand ITC" w:hAnsi="Bradley Hand ITC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14:paraId="30CF591D" w14:textId="6F325C95" w:rsidR="00352685" w:rsidRPr="00352685" w:rsidRDefault="00352685" w:rsidP="0035268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2F19B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69.75pt;margin-top:-1.4pt;width:202.5pt;height:1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" filled="f" stroked="f" strokeweight=".5pt">
                <v:textbox>
                  <w:txbxContent>
                    <w:p w14:paraId="30FC0111" w14:textId="38BE84B2" w:rsidR="002510BA" w:rsidRPr="001E65DA" w:rsidRDefault="002510BA" w:rsidP="001E65DA">
                      <w:pPr>
                        <w:spacing w:line="360" w:lineRule="auto"/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Nom</w:t>
                      </w:r>
                      <w:proofErr w:type="gramStart"/>
                      <w:r w:rsidRPr="001E65DA">
                        <w:rPr>
                          <w:rFonts w:ascii="Averia" w:hAnsi="Averia" w:cs="Cambria"/>
                          <w:b/>
                          <w:bCs/>
                          <w:sz w:val="24"/>
                          <w:szCs w:val="24"/>
                          <w:u w:val="single"/>
                        </w:rPr>
                        <w:t> </w:t>
                      </w: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FC171E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….</w:t>
                      </w:r>
                      <w:proofErr w:type="gramEnd"/>
                      <w:r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.…</w:t>
                      </w:r>
                      <w:r w:rsid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…………..</w:t>
                      </w:r>
                      <w:r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….</w:t>
                      </w:r>
                    </w:p>
                    <w:p w14:paraId="4EC1BC6C" w14:textId="4F182D6D" w:rsidR="002510BA" w:rsidRDefault="001E65DA" w:rsidP="001E65DA">
                      <w:pPr>
                        <w:spacing w:line="360" w:lineRule="auto"/>
                        <w:rPr>
                          <w:rFonts w:ascii="Averia" w:hAnsi="Averia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510BA"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Prénom</w:t>
                      </w:r>
                      <w:r w:rsidR="002510BA" w:rsidRPr="001E65DA">
                        <w:rPr>
                          <w:rFonts w:ascii="Averia" w:hAnsi="Averia" w:cs="Cambria"/>
                          <w:b/>
                          <w:bCs/>
                          <w:sz w:val="24"/>
                          <w:szCs w:val="24"/>
                          <w:u w:val="single"/>
                        </w:rPr>
                        <w:t> </w:t>
                      </w:r>
                      <w:r w:rsidR="002510BA"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2510BA"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2510BA"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…….</w:t>
                      </w:r>
                      <w:proofErr w:type="gramEnd"/>
                      <w:r w:rsidR="002510BA"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………..</w:t>
                      </w:r>
                      <w:r w:rsidR="002510BA"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…</w:t>
                      </w:r>
                    </w:p>
                    <w:p w14:paraId="5BCAF4E8" w14:textId="2DC7CD66" w:rsidR="001E65DA" w:rsidRPr="001E65DA" w:rsidRDefault="001E65DA" w:rsidP="001E65DA">
                      <w:pPr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2510BA"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Classe</w:t>
                      </w:r>
                      <w:r w:rsidR="002510BA" w:rsidRPr="001E65DA">
                        <w:rPr>
                          <w:rFonts w:ascii="Averia" w:hAnsi="Averia" w:cs="Cambria"/>
                          <w:b/>
                          <w:bCs/>
                          <w:sz w:val="24"/>
                          <w:szCs w:val="24"/>
                          <w:u w:val="single"/>
                        </w:rPr>
                        <w:t> </w:t>
                      </w:r>
                      <w:r w:rsidR="002510BA"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2510BA"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 xml:space="preserve"> 2</w:t>
                      </w:r>
                      <w:r w:rsidR="002510BA" w:rsidRPr="001E65DA">
                        <w:rPr>
                          <w:rFonts w:ascii="Averia" w:hAnsi="Averia" w:cstheme="majorBidi"/>
                          <w:sz w:val="24"/>
                          <w:szCs w:val="24"/>
                          <w:vertAlign w:val="superscript"/>
                        </w:rPr>
                        <w:t>ème</w:t>
                      </w:r>
                      <w:r w:rsidR="002510BA"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 xml:space="preserve"> éco</w:t>
                      </w:r>
                      <w:r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nomie</w:t>
                      </w:r>
                    </w:p>
                    <w:p w14:paraId="753CEB72" w14:textId="08F78693" w:rsidR="002510BA" w:rsidRDefault="001E65DA" w:rsidP="001E65DA">
                      <w:pPr>
                        <w:rPr>
                          <w:rFonts w:ascii="Averia" w:hAnsi="Averia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 xml:space="preserve">                  </w:t>
                      </w:r>
                      <w:r w:rsidR="00FC171E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 xml:space="preserve">       </w:t>
                      </w:r>
                      <w:r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 xml:space="preserve"> services</w:t>
                      </w:r>
                    </w:p>
                    <w:p w14:paraId="79664D81" w14:textId="24D53454" w:rsidR="002510BA" w:rsidRPr="001E65DA" w:rsidRDefault="002510BA" w:rsidP="001E65DA">
                      <w:pPr>
                        <w:spacing w:line="360" w:lineRule="auto"/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Matière</w:t>
                      </w:r>
                      <w:r w:rsidRPr="001E65DA">
                        <w:rPr>
                          <w:rFonts w:ascii="Averia" w:hAnsi="Averia" w:cs="Cambria"/>
                          <w:b/>
                          <w:bCs/>
                          <w:sz w:val="24"/>
                          <w:szCs w:val="24"/>
                          <w:u w:val="single"/>
                        </w:rPr>
                        <w:t> </w:t>
                      </w: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Informatique</w:t>
                      </w:r>
                    </w:p>
                    <w:p w14:paraId="0D7E0A91" w14:textId="21F85907" w:rsidR="002510BA" w:rsidRPr="001E65DA" w:rsidRDefault="001E65DA" w:rsidP="001E65DA">
                      <w:pPr>
                        <w:spacing w:line="360" w:lineRule="auto"/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510BA"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Durée</w:t>
                      </w:r>
                      <w:r w:rsidR="002510BA" w:rsidRPr="001E65DA">
                        <w:rPr>
                          <w:rFonts w:ascii="Averia" w:hAnsi="Averia" w:cs="Cambria"/>
                          <w:b/>
                          <w:bCs/>
                          <w:sz w:val="24"/>
                          <w:szCs w:val="24"/>
                          <w:u w:val="single"/>
                        </w:rPr>
                        <w:t> </w:t>
                      </w:r>
                      <w:r w:rsidR="002510BA"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2510BA"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510BA"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1 heure</w:t>
                      </w:r>
                    </w:p>
                    <w:p w14:paraId="64B838A2" w14:textId="74784634" w:rsidR="002510BA" w:rsidRPr="001E65DA" w:rsidRDefault="002510BA" w:rsidP="001E65DA">
                      <w:pPr>
                        <w:spacing w:line="360" w:lineRule="auto"/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Date</w:t>
                      </w:r>
                      <w:r w:rsidRPr="001E65DA">
                        <w:rPr>
                          <w:rFonts w:ascii="Averia" w:hAnsi="Averia" w:cs="Cambria"/>
                          <w:b/>
                          <w:bCs/>
                          <w:sz w:val="24"/>
                          <w:szCs w:val="24"/>
                          <w:u w:val="single"/>
                        </w:rPr>
                        <w:t> </w:t>
                      </w: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  <w:r w:rsidRPr="001E65DA">
                        <w:rPr>
                          <w:rFonts w:ascii="Averia" w:hAnsi="Averia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E65DA">
                        <w:rPr>
                          <w:rFonts w:ascii="Averia" w:hAnsi="Averia" w:cstheme="majorBidi"/>
                          <w:sz w:val="24"/>
                          <w:szCs w:val="24"/>
                        </w:rPr>
                        <w:t>12/2024</w:t>
                      </w:r>
                    </w:p>
                    <w:p w14:paraId="0A6198EA" w14:textId="1E2BCB5A" w:rsidR="002510BA" w:rsidRDefault="002510BA" w:rsidP="002510BA">
                      <w:pPr>
                        <w:rPr>
                          <w:rFonts w:ascii="Bradley Hand ITC" w:hAnsi="Bradley Hand ITC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Bradley Hand ITC" w:hAnsi="Bradley Hand ITC" w:cstheme="majorBidi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</w:p>
                    <w:p w14:paraId="30CF591D" w14:textId="6F325C95" w:rsidR="00352685" w:rsidRPr="00352685" w:rsidRDefault="00352685" w:rsidP="0035268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73AA" w:rsidRPr="008931E4">
        <w:rPr>
          <w:noProof/>
          <w:lang w:bidi="fr-FR"/>
        </w:rPr>
        <w:t xml:space="preserve"> </w:t>
      </w:r>
      <w:r w:rsidR="002510BA" w:rsidRPr="008931E4">
        <w:rPr>
          <w:noProof/>
          <w:lang w:val="en-US"/>
        </w:rPr>
        <mc:AlternateContent>
          <mc:Choice Requires="wpg">
            <w:drawing>
              <wp:inline distT="0" distB="0" distL="0" distR="0" wp14:anchorId="6270CB64" wp14:editId="69E48E2D">
                <wp:extent cx="4897018" cy="1769908"/>
                <wp:effectExtent l="0" t="0" r="18415" b="1905"/>
                <wp:docPr id="2" name="Groupe 2" descr="élément décoratif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018" cy="1769908"/>
                          <a:chOff x="0" y="1"/>
                          <a:chExt cx="5029200" cy="1800215"/>
                        </a:xfrm>
                        <a:solidFill>
                          <a:schemeClr val="bg2"/>
                        </a:solidFill>
                      </wpg:grpSpPr>
                      <wps:wsp>
                        <wps:cNvPr id="33" name="Pentagone 33"/>
                        <wps:cNvSpPr/>
                        <wps:spPr>
                          <a:xfrm>
                            <a:off x="0" y="1"/>
                            <a:ext cx="5029200" cy="1714500"/>
                          </a:xfrm>
                          <a:prstGeom prst="homePlat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164407" y="82766"/>
                            <a:ext cx="4139718" cy="1717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E8AD7" w14:textId="22D9AC14" w:rsidR="002510BA" w:rsidRPr="001E65DA" w:rsidRDefault="002510BA" w:rsidP="002510BA">
                              <w:pPr>
                                <w:jc w:val="center"/>
                                <w:rPr>
                                  <w:rFonts w:ascii="!CRASS ROOTS OFL" w:hAnsi="!CRASS ROOTS OFL"/>
                                  <w:b/>
                                  <w:bCs/>
                                </w:rPr>
                              </w:pPr>
                              <w:r w:rsidRPr="001E65DA">
                                <w:rPr>
                                  <w:rFonts w:ascii="!CRASS ROOTS OFL" w:hAnsi="!CRASS ROOTS OFL"/>
                                  <w:b/>
                                  <w:bCs/>
                                </w:rPr>
                                <w:t>RÉPUBLIQUE TUNISIENNE</w:t>
                              </w:r>
                            </w:p>
                            <w:p w14:paraId="417140C2" w14:textId="77777777" w:rsidR="002510BA" w:rsidRPr="001E65DA" w:rsidRDefault="002510BA" w:rsidP="002510BA">
                              <w:pPr>
                                <w:jc w:val="center"/>
                                <w:rPr>
                                  <w:rFonts w:ascii="!CRASS ROOTS OFL" w:hAnsi="!CRASS ROOTS OFL"/>
                                  <w:b/>
                                  <w:bCs/>
                                </w:rPr>
                              </w:pPr>
                              <w:r w:rsidRPr="001E65DA">
                                <w:rPr>
                                  <w:rFonts w:ascii="!CRASS ROOTS OFL" w:hAnsi="!CRASS ROOTS OFL"/>
                                  <w:b/>
                                  <w:bCs/>
                                </w:rPr>
                                <w:t>MINISTÈRE DE L’ÉDUCATION</w:t>
                              </w:r>
                            </w:p>
                            <w:p w14:paraId="30CE2679" w14:textId="77777777" w:rsidR="002510BA" w:rsidRPr="00BC3DFE" w:rsidRDefault="002510BA" w:rsidP="002510BA">
                              <w:pPr>
                                <w:jc w:val="center"/>
                                <w:rPr>
                                  <w:rFonts w:ascii="Bradley Hand ITC" w:hAnsi="Bradley Hand ITC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Wingdings" w:hAnsi="Wingdings" w:cs="Wingdings"/>
                                  <w:sz w:val="18"/>
                                  <w:szCs w:val="18"/>
                                </w:rPr>
                                <w:t></w:t>
                              </w:r>
                              <w:r>
                                <w:rPr>
                                  <w:rFonts w:ascii="Wingdings" w:hAnsi="Wingdings" w:cs="Wingdings"/>
                                  <w:sz w:val="18"/>
                                  <w:szCs w:val="18"/>
                                </w:rPr>
                                <w:t></w:t>
                              </w:r>
                              <w:r>
                                <w:rPr>
                                  <w:rFonts w:ascii="Wingdings" w:hAnsi="Wingdings" w:cs="Wingdings"/>
                                  <w:sz w:val="18"/>
                                  <w:szCs w:val="18"/>
                                </w:rPr>
                                <w:t></w:t>
                              </w:r>
                              <w:r>
                                <w:rPr>
                                  <w:rFonts w:ascii="Wingdings" w:hAnsi="Wingdings" w:cs="Wingdings"/>
                                  <w:sz w:val="18"/>
                                  <w:szCs w:val="18"/>
                                </w:rPr>
                                <w:t></w:t>
                              </w:r>
                              <w:r>
                                <w:rPr>
                                  <w:rFonts w:ascii="Wingdings" w:hAnsi="Wingdings" w:cs="Wingdings"/>
                                  <w:sz w:val="18"/>
                                  <w:szCs w:val="18"/>
                                </w:rPr>
                                <w:t></w:t>
                              </w:r>
                            </w:p>
                            <w:p w14:paraId="285A3A0B" w14:textId="5D317B4E" w:rsidR="002510BA" w:rsidRDefault="002510BA" w:rsidP="00106F80">
                              <w:pPr>
                                <w:jc w:val="center"/>
                                <w:rPr>
                                  <w:rFonts w:ascii="!CRASS ROOTS OFL" w:hAnsi="!CRASS ROOTS OFL" w:cs="Biome Light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E65DA">
                                <w:rPr>
                                  <w:rFonts w:ascii="!CRASS ROOTS OFL" w:hAnsi="!CRASS ROOTS OFL" w:cs="Biome Light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Lycée Cité El </w:t>
                              </w:r>
                              <w:proofErr w:type="spellStart"/>
                              <w:r w:rsidRPr="001E65DA">
                                <w:rPr>
                                  <w:rFonts w:ascii="!CRASS ROOTS OFL" w:hAnsi="!CRASS ROOTS OFL" w:cs="Biome Light"/>
                                  <w:b/>
                                  <w:bCs/>
                                  <w:sz w:val="28"/>
                                  <w:szCs w:val="28"/>
                                </w:rPr>
                                <w:t>Bostène</w:t>
                              </w:r>
                              <w:proofErr w:type="spellEnd"/>
                              <w:r w:rsidRPr="001E65DA">
                                <w:rPr>
                                  <w:rFonts w:ascii="!CRASS ROOTS OFL" w:hAnsi="!CRASS ROOTS OFL" w:cs="Biome Light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E65DA">
                                <w:rPr>
                                  <w:rFonts w:ascii="!CRASS ROOTS OFL" w:hAnsi="!CRASS ROOTS OFL" w:cs="Biome Light"/>
                                  <w:b/>
                                  <w:bCs/>
                                  <w:sz w:val="28"/>
                                  <w:szCs w:val="28"/>
                                </w:rPr>
                                <w:t>Kélibia</w:t>
                              </w:r>
                              <w:proofErr w:type="spellEnd"/>
                            </w:p>
                            <w:p w14:paraId="6EF3D7DF" w14:textId="77777777" w:rsidR="00106F80" w:rsidRDefault="00106F80" w:rsidP="00106F80">
                              <w:pPr>
                                <w:jc w:val="center"/>
                                <w:rPr>
                                  <w:rFonts w:ascii="Bradley Hand ITC" w:hAnsi="Bradley Hand ITC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5AF8CD1B" w14:textId="397D55CB" w:rsidR="002510BA" w:rsidRDefault="002510BA" w:rsidP="002510BA">
                              <w:pPr>
                                <w:jc w:val="center"/>
                                <w:rPr>
                                  <w:rFonts w:ascii="!CRASS ROOTS OFL" w:hAnsi="!CRASS ROOTS OFL"/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1E65DA">
                                <w:rPr>
                                  <w:rFonts w:ascii="!CRASS ROOTS OFL" w:hAnsi="!CRASS ROOTS OFL"/>
                                  <w:b/>
                                  <w:bCs/>
                                  <w:sz w:val="48"/>
                                  <w:szCs w:val="48"/>
                                </w:rPr>
                                <w:t>Devoir de synthèse N°</w:t>
                              </w:r>
                              <w:r w:rsidR="00106F80">
                                <w:rPr>
                                  <w:rFonts w:ascii="!CRASS ROOTS OFL" w:hAnsi="!CRASS ROOTS OFL"/>
                                  <w:b/>
                                  <w:bCs/>
                                  <w:sz w:val="48"/>
                                  <w:szCs w:val="48"/>
                                </w:rPr>
                                <w:t>1</w:t>
                              </w:r>
                            </w:p>
                            <w:p w14:paraId="1DEF404D" w14:textId="77777777" w:rsidR="00106F80" w:rsidRDefault="00106F80" w:rsidP="00106F80">
                              <w:pPr>
                                <w:rPr>
                                  <w:rFonts w:ascii="!CRASS ROOTS OFL" w:hAnsi="!CRASS ROOTS OF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25C6E981" w14:textId="77777777" w:rsidR="002510BA" w:rsidRPr="00CE24E9" w:rsidRDefault="002510BA" w:rsidP="002510BA">
                              <w:pPr>
                                <w:jc w:val="center"/>
                                <w:rPr>
                                  <w:rFonts w:ascii="Bradley Hand ITC" w:hAnsi="Bradley Hand ITC"/>
                                  <w:sz w:val="32"/>
                                  <w:szCs w:val="32"/>
                                </w:rPr>
                              </w:pPr>
                            </w:p>
                            <w:p w14:paraId="7B760791" w14:textId="1BCAEA63" w:rsidR="002510BA" w:rsidRPr="0074128F" w:rsidRDefault="002510BA" w:rsidP="002510BA">
                              <w:pPr>
                                <w:pStyle w:val="Titre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0CB64" id="Groupe 2" o:spid="_x0000_s1027" alt="élément décoratif" style="width:385.6pt;height:139.35pt;mso-position-horizontal-relative:char;mso-position-vertical-relative:line" coordorigin="" coordsize="50292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 33" o:spid="_x0000_s1028" type="#_x0000_t15" style="position:absolute;width:50292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" adj="17918" filled="f" strokecolor="black [3213]" strokeweight="2pt"/>
                <v:shape id="Zone de texte 10" o:spid="_x0000_s1029" type="#_x0000_t202" style="position:absolute;left:1644;top:827;width:41397;height:1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i1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" filled="f" stroked="f" strokeweight=".5pt">
                  <v:textbox>
                    <w:txbxContent>
                      <w:p w14:paraId="528E8AD7" w14:textId="22D9AC14" w:rsidR="002510BA" w:rsidRPr="001E65DA" w:rsidRDefault="002510BA" w:rsidP="002510BA">
                        <w:pPr>
                          <w:jc w:val="center"/>
                          <w:rPr>
                            <w:rFonts w:ascii="!CRASS ROOTS OFL" w:hAnsi="!CRASS ROOTS OFL"/>
                            <w:b/>
                            <w:bCs/>
                          </w:rPr>
                        </w:pPr>
                        <w:r w:rsidRPr="001E65DA">
                          <w:rPr>
                            <w:rFonts w:ascii="!CRASS ROOTS OFL" w:hAnsi="!CRASS ROOTS OFL"/>
                            <w:b/>
                            <w:bCs/>
                          </w:rPr>
                          <w:t>RÉPUBLIQUE TUNISIENNE</w:t>
                        </w:r>
                      </w:p>
                      <w:p w14:paraId="417140C2" w14:textId="77777777" w:rsidR="002510BA" w:rsidRPr="001E65DA" w:rsidRDefault="002510BA" w:rsidP="002510BA">
                        <w:pPr>
                          <w:jc w:val="center"/>
                          <w:rPr>
                            <w:rFonts w:ascii="!CRASS ROOTS OFL" w:hAnsi="!CRASS ROOTS OFL"/>
                            <w:b/>
                            <w:bCs/>
                          </w:rPr>
                        </w:pPr>
                        <w:r w:rsidRPr="001E65DA">
                          <w:rPr>
                            <w:rFonts w:ascii="!CRASS ROOTS OFL" w:hAnsi="!CRASS ROOTS OFL"/>
                            <w:b/>
                            <w:bCs/>
                          </w:rPr>
                          <w:t>MINISTÈRE DE L’ÉDUCATION</w:t>
                        </w:r>
                      </w:p>
                      <w:p w14:paraId="30CE2679" w14:textId="77777777" w:rsidR="002510BA" w:rsidRPr="00BC3DFE" w:rsidRDefault="002510BA" w:rsidP="002510BA">
                        <w:pPr>
                          <w:jc w:val="center"/>
                          <w:rPr>
                            <w:rFonts w:ascii="Bradley Hand ITC" w:hAnsi="Bradley Hand ITC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Wingdings" w:hAnsi="Wingdings" w:cs="Wingdings"/>
                            <w:sz w:val="18"/>
                            <w:szCs w:val="18"/>
                          </w:rPr>
                          <w:t></w:t>
                        </w:r>
                        <w:r>
                          <w:rPr>
                            <w:rFonts w:ascii="Wingdings" w:hAnsi="Wingdings" w:cs="Wingdings"/>
                            <w:sz w:val="18"/>
                            <w:szCs w:val="18"/>
                          </w:rPr>
                          <w:t></w:t>
                        </w:r>
                        <w:r>
                          <w:rPr>
                            <w:rFonts w:ascii="Wingdings" w:hAnsi="Wingdings" w:cs="Wingdings"/>
                            <w:sz w:val="18"/>
                            <w:szCs w:val="18"/>
                          </w:rPr>
                          <w:t></w:t>
                        </w:r>
                        <w:r>
                          <w:rPr>
                            <w:rFonts w:ascii="Wingdings" w:hAnsi="Wingdings" w:cs="Wingdings"/>
                            <w:sz w:val="18"/>
                            <w:szCs w:val="18"/>
                          </w:rPr>
                          <w:t></w:t>
                        </w:r>
                        <w:r>
                          <w:rPr>
                            <w:rFonts w:ascii="Wingdings" w:hAnsi="Wingdings" w:cs="Wingdings"/>
                            <w:sz w:val="18"/>
                            <w:szCs w:val="18"/>
                          </w:rPr>
                          <w:t></w:t>
                        </w:r>
                      </w:p>
                      <w:p w14:paraId="285A3A0B" w14:textId="5D317B4E" w:rsidR="002510BA" w:rsidRDefault="002510BA" w:rsidP="00106F80">
                        <w:pPr>
                          <w:jc w:val="center"/>
                          <w:rPr>
                            <w:rFonts w:ascii="!CRASS ROOTS OFL" w:hAnsi="!CRASS ROOTS OFL" w:cs="Biome Light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E65DA">
                          <w:rPr>
                            <w:rFonts w:ascii="!CRASS ROOTS OFL" w:hAnsi="!CRASS ROOTS OFL" w:cs="Biome Light"/>
                            <w:b/>
                            <w:bCs/>
                            <w:sz w:val="28"/>
                            <w:szCs w:val="28"/>
                          </w:rPr>
                          <w:t xml:space="preserve">Lycée Cité El </w:t>
                        </w:r>
                        <w:proofErr w:type="spellStart"/>
                        <w:r w:rsidRPr="001E65DA">
                          <w:rPr>
                            <w:rFonts w:ascii="!CRASS ROOTS OFL" w:hAnsi="!CRASS ROOTS OFL" w:cs="Biome Light"/>
                            <w:b/>
                            <w:bCs/>
                            <w:sz w:val="28"/>
                            <w:szCs w:val="28"/>
                          </w:rPr>
                          <w:t>Bostène</w:t>
                        </w:r>
                        <w:proofErr w:type="spellEnd"/>
                        <w:r w:rsidRPr="001E65DA">
                          <w:rPr>
                            <w:rFonts w:ascii="!CRASS ROOTS OFL" w:hAnsi="!CRASS ROOTS OFL" w:cs="Biome Light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E65DA">
                          <w:rPr>
                            <w:rFonts w:ascii="!CRASS ROOTS OFL" w:hAnsi="!CRASS ROOTS OFL" w:cs="Biome Light"/>
                            <w:b/>
                            <w:bCs/>
                            <w:sz w:val="28"/>
                            <w:szCs w:val="28"/>
                          </w:rPr>
                          <w:t>Kélibia</w:t>
                        </w:r>
                        <w:proofErr w:type="spellEnd"/>
                      </w:p>
                      <w:p w14:paraId="6EF3D7DF" w14:textId="77777777" w:rsidR="00106F80" w:rsidRDefault="00106F80" w:rsidP="00106F80">
                        <w:pPr>
                          <w:jc w:val="center"/>
                          <w:rPr>
                            <w:rFonts w:ascii="Bradley Hand ITC" w:hAnsi="Bradley Hand ITC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5AF8CD1B" w14:textId="397D55CB" w:rsidR="002510BA" w:rsidRDefault="002510BA" w:rsidP="002510BA">
                        <w:pPr>
                          <w:jc w:val="center"/>
                          <w:rPr>
                            <w:rFonts w:ascii="!CRASS ROOTS OFL" w:hAnsi="!CRASS ROOTS OFL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1E65DA">
                          <w:rPr>
                            <w:rFonts w:ascii="!CRASS ROOTS OFL" w:hAnsi="!CRASS ROOTS OFL"/>
                            <w:b/>
                            <w:bCs/>
                            <w:sz w:val="48"/>
                            <w:szCs w:val="48"/>
                          </w:rPr>
                          <w:t>Devoir de synthèse N°</w:t>
                        </w:r>
                        <w:r w:rsidR="00106F80">
                          <w:rPr>
                            <w:rFonts w:ascii="!CRASS ROOTS OFL" w:hAnsi="!CRASS ROOTS OFL"/>
                            <w:b/>
                            <w:bCs/>
                            <w:sz w:val="48"/>
                            <w:szCs w:val="48"/>
                          </w:rPr>
                          <w:t>1</w:t>
                        </w:r>
                      </w:p>
                      <w:p w14:paraId="1DEF404D" w14:textId="77777777" w:rsidR="00106F80" w:rsidRDefault="00106F80" w:rsidP="00106F80">
                        <w:pPr>
                          <w:rPr>
                            <w:rFonts w:ascii="!CRASS ROOTS OFL" w:hAnsi="!CRASS ROOTS OF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25C6E981" w14:textId="77777777" w:rsidR="002510BA" w:rsidRPr="00CE24E9" w:rsidRDefault="002510BA" w:rsidP="002510BA">
                        <w:pPr>
                          <w:jc w:val="center"/>
                          <w:rPr>
                            <w:rFonts w:ascii="Bradley Hand ITC" w:hAnsi="Bradley Hand ITC"/>
                            <w:sz w:val="32"/>
                            <w:szCs w:val="32"/>
                          </w:rPr>
                        </w:pPr>
                      </w:p>
                      <w:p w14:paraId="7B760791" w14:textId="1BCAEA63" w:rsidR="002510BA" w:rsidRPr="0074128F" w:rsidRDefault="002510BA" w:rsidP="002510BA">
                        <w:pPr>
                          <w:pStyle w:val="Titre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7C9D81" w14:textId="4D2A89CC" w:rsidR="00A7672B" w:rsidRPr="00A7672B" w:rsidRDefault="00A7672B" w:rsidP="00A7672B"/>
    <w:p w14:paraId="7CA64379" w14:textId="2F1007BB" w:rsidR="00A7672B" w:rsidRPr="00A7672B" w:rsidRDefault="00A7672B" w:rsidP="00A7672B"/>
    <w:p w14:paraId="573BC38A" w14:textId="529108D6" w:rsidR="00CF7313" w:rsidRDefault="00CF7313" w:rsidP="00CF7313">
      <w:pPr>
        <w:rPr>
          <w:rFonts w:ascii="Averia" w:hAnsi="Averia"/>
          <w:b/>
          <w:bCs/>
          <w:sz w:val="28"/>
          <w:szCs w:val="28"/>
        </w:rPr>
      </w:pPr>
      <w:r>
        <w:t xml:space="preserve">      </w:t>
      </w:r>
      <w:r w:rsidR="00A7672B" w:rsidRPr="00CF7313">
        <w:rPr>
          <w:rFonts w:ascii="Averia" w:hAnsi="Averia"/>
          <w:b/>
          <w:bCs/>
          <w:sz w:val="32"/>
          <w:szCs w:val="32"/>
          <w:u w:val="single"/>
        </w:rPr>
        <w:t>Partie 1 :</w:t>
      </w:r>
      <w:r w:rsidR="00A7672B" w:rsidRPr="00A7672B">
        <w:rPr>
          <w:rFonts w:ascii="Averia" w:hAnsi="Averia"/>
        </w:rPr>
        <w:t xml:space="preserve"> </w:t>
      </w:r>
      <w:r w:rsidR="00A7672B" w:rsidRPr="00CF7313">
        <w:rPr>
          <w:rFonts w:ascii="Averia" w:hAnsi="Averia"/>
          <w:b/>
          <w:bCs/>
          <w:sz w:val="28"/>
          <w:szCs w:val="28"/>
        </w:rPr>
        <w:t>Formulaire</w:t>
      </w:r>
      <w:r w:rsidR="004F0ADD">
        <w:rPr>
          <w:rFonts w:ascii="Averia" w:hAnsi="Averia"/>
          <w:b/>
          <w:bCs/>
          <w:sz w:val="28"/>
          <w:szCs w:val="28"/>
        </w:rPr>
        <w:t xml:space="preserve"> (théorique)</w:t>
      </w:r>
    </w:p>
    <w:p w14:paraId="044B6024" w14:textId="2D5BD81F" w:rsidR="00C13431" w:rsidRPr="00C13431" w:rsidRDefault="00C13431" w:rsidP="00CF7313">
      <w:pPr>
        <w:rPr>
          <w:rFonts w:ascii="Averia" w:hAnsi="Averia"/>
          <w:b/>
          <w:bCs/>
          <w:sz w:val="22"/>
          <w:szCs w:val="22"/>
        </w:rPr>
      </w:pPr>
      <w:r w:rsidRPr="00C13431">
        <w:rPr>
          <w:rFonts w:ascii="Averia" w:hAnsi="Averia"/>
          <w:b/>
          <w:bCs/>
          <w:sz w:val="22"/>
          <w:szCs w:val="22"/>
        </w:rPr>
        <w:t xml:space="preserve">                          </w:t>
      </w:r>
      <w:r w:rsidR="007B14CC">
        <w:rPr>
          <w:rFonts w:ascii="Averia" w:hAnsi="Averia"/>
          <w:b/>
          <w:bCs/>
          <w:sz w:val="22"/>
          <w:szCs w:val="22"/>
        </w:rPr>
        <w:t xml:space="preserve">                     </w:t>
      </w:r>
      <w:r w:rsidRPr="00C13431">
        <w:rPr>
          <w:rFonts w:ascii="Averia" w:hAnsi="Averia"/>
          <w:b/>
          <w:bCs/>
          <w:sz w:val="22"/>
          <w:szCs w:val="22"/>
        </w:rPr>
        <w:t xml:space="preserve"> (10 pts)</w:t>
      </w:r>
    </w:p>
    <w:p w14:paraId="706D9644" w14:textId="15055DBD" w:rsidR="00AD185A" w:rsidRDefault="004401EC" w:rsidP="00CF7313">
      <w:pPr>
        <w:rPr>
          <w:rFonts w:ascii="Averia" w:hAnsi="Averia"/>
        </w:rPr>
      </w:pPr>
      <w:r>
        <w:rPr>
          <w:rFonts w:ascii="Averia" w:hAnsi="Averia"/>
          <w:noProof/>
        </w:rPr>
        <w:drawing>
          <wp:anchor distT="0" distB="0" distL="114300" distR="114300" simplePos="0" relativeHeight="251663360" behindDoc="1" locked="0" layoutInCell="1" allowOverlap="1" wp14:anchorId="07A260BC" wp14:editId="60378367">
            <wp:simplePos x="0" y="0"/>
            <wp:positionH relativeFrom="margin">
              <wp:posOffset>3333750</wp:posOffset>
            </wp:positionH>
            <wp:positionV relativeFrom="margin">
              <wp:posOffset>2620645</wp:posOffset>
            </wp:positionV>
            <wp:extent cx="3581400" cy="5076825"/>
            <wp:effectExtent l="57150" t="57150" r="95250" b="104775"/>
            <wp:wrapTight wrapText="bothSides">
              <wp:wrapPolygon edited="0">
                <wp:start x="-345" y="-243"/>
                <wp:lineTo x="-230" y="21965"/>
                <wp:lineTo x="22060" y="21965"/>
                <wp:lineTo x="22060" y="-243"/>
                <wp:lineTo x="-345" y="-243"/>
              </wp:wrapPolygon>
            </wp:wrapTight>
            <wp:docPr id="193031441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14417" name="Imag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768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9D8E8" w14:textId="58CBD0C7" w:rsidR="003212F9" w:rsidRPr="00A57F04" w:rsidRDefault="001E6BBE" w:rsidP="00A57F04">
      <w:pPr>
        <w:pStyle w:val="Paragraphedeliste"/>
        <w:numPr>
          <w:ilvl w:val="0"/>
          <w:numId w:val="5"/>
        </w:numPr>
        <w:spacing w:line="360" w:lineRule="auto"/>
        <w:ind w:left="142" w:firstLine="0"/>
        <w:rPr>
          <w:rFonts w:ascii="Averia" w:hAnsi="Averia"/>
          <w:sz w:val="22"/>
          <w:szCs w:val="22"/>
        </w:rPr>
      </w:pPr>
      <w:r w:rsidRPr="00A57F04">
        <w:rPr>
          <w:rFonts w:ascii="Averia" w:hAnsi="Averia"/>
          <w:sz w:val="22"/>
          <w:szCs w:val="22"/>
        </w:rPr>
        <w:t xml:space="preserve">Les </w:t>
      </w:r>
      <w:r w:rsidR="00E47FA4">
        <w:rPr>
          <w:rFonts w:ascii="Averia" w:hAnsi="Averia"/>
          <w:sz w:val="22"/>
          <w:szCs w:val="22"/>
        </w:rPr>
        <w:t xml:space="preserve">élèves du lycée cité El </w:t>
      </w:r>
      <w:proofErr w:type="spellStart"/>
      <w:r w:rsidR="00E47FA4">
        <w:rPr>
          <w:rFonts w:ascii="Averia" w:hAnsi="Averia"/>
          <w:sz w:val="22"/>
          <w:szCs w:val="22"/>
        </w:rPr>
        <w:t>Bostène</w:t>
      </w:r>
      <w:proofErr w:type="spellEnd"/>
      <w:r w:rsidR="00E47FA4">
        <w:rPr>
          <w:rFonts w:ascii="Averia" w:hAnsi="Averia"/>
          <w:sz w:val="22"/>
          <w:szCs w:val="22"/>
        </w:rPr>
        <w:t xml:space="preserve"> </w:t>
      </w:r>
      <w:r w:rsidRPr="00A57F04">
        <w:rPr>
          <w:rFonts w:ascii="Averia" w:hAnsi="Averia"/>
          <w:sz w:val="22"/>
          <w:szCs w:val="22"/>
        </w:rPr>
        <w:t xml:space="preserve">ont </w:t>
      </w:r>
      <w:r w:rsidR="00CF7313" w:rsidRPr="00A57F04">
        <w:rPr>
          <w:rFonts w:ascii="Averia" w:hAnsi="Averia"/>
          <w:sz w:val="22"/>
          <w:szCs w:val="22"/>
        </w:rPr>
        <w:t xml:space="preserve">  </w:t>
      </w:r>
      <w:r w:rsidRPr="00A57F04">
        <w:rPr>
          <w:rFonts w:ascii="Averia" w:hAnsi="Averia"/>
          <w:sz w:val="22"/>
          <w:szCs w:val="22"/>
        </w:rPr>
        <w:t xml:space="preserve">décidé de </w:t>
      </w:r>
      <w:r w:rsidR="00AD185A" w:rsidRPr="00A57F04">
        <w:rPr>
          <w:rFonts w:ascii="Averia" w:hAnsi="Averia"/>
          <w:sz w:val="22"/>
          <w:szCs w:val="22"/>
        </w:rPr>
        <w:t>réaliser</w:t>
      </w:r>
      <w:r w:rsidRPr="00A57F04">
        <w:rPr>
          <w:rFonts w:ascii="Averia" w:hAnsi="Averia"/>
          <w:sz w:val="22"/>
          <w:szCs w:val="22"/>
        </w:rPr>
        <w:t xml:space="preserve"> une enquête en ligne, pour </w:t>
      </w:r>
      <w:r w:rsidR="00E47FA4">
        <w:rPr>
          <w:rFonts w:ascii="Averia" w:hAnsi="Averia"/>
          <w:sz w:val="22"/>
          <w:szCs w:val="22"/>
        </w:rPr>
        <w:t>étudier le pourcentage de la violence dans leur établissement</w:t>
      </w:r>
      <w:r w:rsidR="003212F9" w:rsidRPr="00A57F04">
        <w:rPr>
          <w:rFonts w:ascii="Averia" w:hAnsi="Averia"/>
          <w:sz w:val="22"/>
          <w:szCs w:val="22"/>
        </w:rPr>
        <w:t>.</w:t>
      </w:r>
    </w:p>
    <w:p w14:paraId="48030917" w14:textId="5ACAECE2" w:rsidR="00073956" w:rsidRPr="00073956" w:rsidRDefault="00073956" w:rsidP="003B7BEC">
      <w:pPr>
        <w:pStyle w:val="Paragraphedeliste"/>
        <w:numPr>
          <w:ilvl w:val="0"/>
          <w:numId w:val="1"/>
        </w:numPr>
        <w:spacing w:line="360" w:lineRule="auto"/>
        <w:rPr>
          <w:rFonts w:ascii="Averia" w:hAnsi="Averia"/>
          <w:sz w:val="22"/>
          <w:szCs w:val="22"/>
        </w:rPr>
      </w:pPr>
      <w:r w:rsidRPr="00073956">
        <w:rPr>
          <w:rFonts w:ascii="Averia" w:hAnsi="Averia"/>
          <w:sz w:val="22"/>
          <w:szCs w:val="22"/>
        </w:rPr>
        <w:t xml:space="preserve">Quel outil peut-on utilisé pour créer ce formulaire ? </w:t>
      </w:r>
      <w:r w:rsidR="00C13431" w:rsidRPr="00C13431">
        <w:rPr>
          <w:rFonts w:ascii="Averia" w:hAnsi="Averia"/>
          <w:b/>
          <w:bCs/>
        </w:rPr>
        <w:t>(1 pt)</w:t>
      </w:r>
    </w:p>
    <w:p w14:paraId="600C7D0D" w14:textId="1D605FC6" w:rsidR="00AD185A" w:rsidRDefault="00073956" w:rsidP="003B7BEC">
      <w:pPr>
        <w:pStyle w:val="Paragraphedeliste"/>
        <w:numPr>
          <w:ilvl w:val="0"/>
          <w:numId w:val="2"/>
        </w:numPr>
        <w:spacing w:line="360" w:lineRule="auto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 xml:space="preserve">Un outil en ligne : </w:t>
      </w:r>
      <w:r w:rsidRPr="00073956">
        <w:rPr>
          <w:rFonts w:ascii="Averia" w:hAnsi="Averia"/>
          <w:sz w:val="22"/>
          <w:szCs w:val="22"/>
        </w:rPr>
        <w:t>…………</w:t>
      </w:r>
      <w:r>
        <w:rPr>
          <w:rFonts w:ascii="Averia" w:hAnsi="Averia"/>
          <w:sz w:val="22"/>
          <w:szCs w:val="22"/>
        </w:rPr>
        <w:t>…</w:t>
      </w:r>
      <w:r w:rsidRPr="00073956">
        <w:rPr>
          <w:rFonts w:ascii="Averia" w:hAnsi="Averia"/>
          <w:sz w:val="22"/>
          <w:szCs w:val="22"/>
        </w:rPr>
        <w:t>…………</w:t>
      </w:r>
    </w:p>
    <w:p w14:paraId="72382AED" w14:textId="54AD1D62" w:rsidR="00073956" w:rsidRPr="003212F9" w:rsidRDefault="00073956" w:rsidP="003B7BEC">
      <w:pPr>
        <w:pStyle w:val="Paragraphedeliste"/>
        <w:numPr>
          <w:ilvl w:val="0"/>
          <w:numId w:val="2"/>
        </w:numPr>
        <w:spacing w:line="360" w:lineRule="auto"/>
        <w:rPr>
          <w:rFonts w:ascii="Averia" w:hAnsi="Averia"/>
        </w:rPr>
      </w:pPr>
      <w:r>
        <w:rPr>
          <w:rFonts w:ascii="Averia" w:hAnsi="Averia"/>
          <w:sz w:val="22"/>
          <w:szCs w:val="22"/>
        </w:rPr>
        <w:t>Un outil hors ligne : ……………………</w:t>
      </w:r>
    </w:p>
    <w:p w14:paraId="6D24B69E" w14:textId="78C412F4" w:rsidR="003212F9" w:rsidRPr="003212F9" w:rsidRDefault="003212F9" w:rsidP="003212F9">
      <w:pPr>
        <w:pStyle w:val="Paragraphedeliste"/>
        <w:numPr>
          <w:ilvl w:val="0"/>
          <w:numId w:val="1"/>
        </w:numPr>
        <w:spacing w:line="360" w:lineRule="auto"/>
        <w:rPr>
          <w:rFonts w:ascii="Averia" w:hAnsi="Averia"/>
        </w:rPr>
      </w:pPr>
      <w:r>
        <w:rPr>
          <w:rFonts w:ascii="Averia" w:hAnsi="Averia"/>
          <w:sz w:val="22"/>
          <w:szCs w:val="22"/>
        </w:rPr>
        <w:t>Barrer ce qui est faux :</w:t>
      </w:r>
      <w:r w:rsidR="00C13431" w:rsidRPr="00C13431">
        <w:rPr>
          <w:rFonts w:ascii="Averia" w:hAnsi="Averia"/>
          <w:b/>
          <w:bCs/>
        </w:rPr>
        <w:t xml:space="preserve"> (</w:t>
      </w:r>
      <w:r w:rsidR="00C13431">
        <w:rPr>
          <w:rFonts w:ascii="Averia" w:hAnsi="Averia"/>
          <w:b/>
          <w:bCs/>
        </w:rPr>
        <w:t>0.5</w:t>
      </w:r>
      <w:r w:rsidR="00C13431" w:rsidRPr="00C13431">
        <w:rPr>
          <w:rFonts w:ascii="Averia" w:hAnsi="Averia"/>
          <w:b/>
          <w:bCs/>
        </w:rPr>
        <w:t xml:space="preserve"> pt)</w:t>
      </w:r>
    </w:p>
    <w:p w14:paraId="2DB98FD0" w14:textId="0177D4A0" w:rsidR="003212F9" w:rsidRDefault="003212F9" w:rsidP="003212F9">
      <w:pPr>
        <w:pStyle w:val="Paragraphedeliste"/>
        <w:numPr>
          <w:ilvl w:val="0"/>
          <w:numId w:val="3"/>
        </w:numPr>
        <w:spacing w:line="360" w:lineRule="auto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>La méthode utilisée est la méthode :</w:t>
      </w:r>
    </w:p>
    <w:p w14:paraId="7F167313" w14:textId="2B8BBAA4" w:rsidR="003212F9" w:rsidRDefault="003212F9" w:rsidP="003212F9">
      <w:pPr>
        <w:pStyle w:val="Paragraphedeliste"/>
        <w:spacing w:line="360" w:lineRule="auto"/>
        <w:ind w:left="715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>Qualitative                   Quantitative</w:t>
      </w:r>
    </w:p>
    <w:p w14:paraId="1BBDEEA7" w14:textId="5968BB2D" w:rsidR="003212F9" w:rsidRPr="003212F9" w:rsidRDefault="003212F9" w:rsidP="003212F9">
      <w:pPr>
        <w:pStyle w:val="Paragraphedeliste"/>
        <w:numPr>
          <w:ilvl w:val="0"/>
          <w:numId w:val="1"/>
        </w:numPr>
        <w:spacing w:line="360" w:lineRule="auto"/>
        <w:rPr>
          <w:rFonts w:ascii="Averia" w:hAnsi="Averia"/>
        </w:rPr>
      </w:pPr>
      <w:r>
        <w:rPr>
          <w:rFonts w:ascii="Averia" w:hAnsi="Averia"/>
          <w:sz w:val="22"/>
          <w:szCs w:val="22"/>
        </w:rPr>
        <w:t>Ecrire devant chaque proposition un exemple de question de la figure 1 :</w:t>
      </w:r>
      <w:r w:rsidR="00C13431" w:rsidRPr="00C13431">
        <w:rPr>
          <w:rFonts w:ascii="Averia" w:hAnsi="Averia"/>
          <w:b/>
          <w:bCs/>
        </w:rPr>
        <w:t xml:space="preserve"> (1 pt)</w:t>
      </w:r>
    </w:p>
    <w:p w14:paraId="15C41733" w14:textId="64AED9E1" w:rsidR="003212F9" w:rsidRDefault="003212F9" w:rsidP="003212F9">
      <w:pPr>
        <w:pStyle w:val="Paragraphedeliste"/>
        <w:numPr>
          <w:ilvl w:val="0"/>
          <w:numId w:val="3"/>
        </w:numPr>
        <w:spacing w:line="360" w:lineRule="auto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>Une question ouverte : Q…</w:t>
      </w:r>
    </w:p>
    <w:p w14:paraId="5BD3D3D8" w14:textId="0DC79D4A" w:rsidR="0010107D" w:rsidRDefault="0010107D" w:rsidP="0010107D">
      <w:pPr>
        <w:pStyle w:val="Paragraphedeliste"/>
        <w:numPr>
          <w:ilvl w:val="0"/>
          <w:numId w:val="3"/>
        </w:numPr>
        <w:spacing w:line="360" w:lineRule="auto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>Une question fermée : Q…</w:t>
      </w:r>
    </w:p>
    <w:p w14:paraId="14DFC9B8" w14:textId="4A6D7D91" w:rsidR="00D02DE3" w:rsidRDefault="00D02DE3" w:rsidP="0010107D">
      <w:pPr>
        <w:pStyle w:val="Paragraphedeliste"/>
        <w:numPr>
          <w:ilvl w:val="0"/>
          <w:numId w:val="1"/>
        </w:numPr>
        <w:spacing w:line="360" w:lineRule="auto"/>
        <w:rPr>
          <w:rFonts w:ascii="Averia" w:hAnsi="Averia"/>
          <w:sz w:val="22"/>
          <w:szCs w:val="22"/>
        </w:rPr>
      </w:pPr>
      <w:r>
        <w:rPr>
          <w:rFonts w:ascii="Averia" w:hAnsi="Ave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DB815" wp14:editId="591471FF">
                <wp:simplePos x="0" y="0"/>
                <wp:positionH relativeFrom="column">
                  <wp:posOffset>866775</wp:posOffset>
                </wp:positionH>
                <wp:positionV relativeFrom="paragraph">
                  <wp:posOffset>201930</wp:posOffset>
                </wp:positionV>
                <wp:extent cx="1819275" cy="266700"/>
                <wp:effectExtent l="0" t="0" r="28575" b="19050"/>
                <wp:wrapNone/>
                <wp:docPr id="4697914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CA3E5" id="Rectangle 16" o:spid="_x0000_s1026" style="position:absolute;margin-left:68.25pt;margin-top:15.9pt;width:143.25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" filled="f" strokecolor="black [3200]" strokeweight="2pt"/>
            </w:pict>
          </mc:Fallback>
        </mc:AlternateContent>
      </w:r>
      <w:r>
        <w:rPr>
          <w:rFonts w:ascii="Averia" w:hAnsi="Averia"/>
          <w:sz w:val="22"/>
          <w:szCs w:val="22"/>
        </w:rPr>
        <w:t>Remplir par :</w:t>
      </w:r>
      <w:r w:rsidR="00C13431">
        <w:rPr>
          <w:rFonts w:ascii="Averia" w:hAnsi="Averia"/>
          <w:sz w:val="22"/>
          <w:szCs w:val="22"/>
        </w:rPr>
        <w:t xml:space="preserve"> </w:t>
      </w:r>
      <w:r w:rsidR="00C13431" w:rsidRPr="00C13431">
        <w:rPr>
          <w:rFonts w:ascii="Averia" w:hAnsi="Averia"/>
          <w:b/>
          <w:bCs/>
        </w:rPr>
        <w:t>(</w:t>
      </w:r>
      <w:r w:rsidR="00C13431">
        <w:rPr>
          <w:rFonts w:ascii="Averia" w:hAnsi="Averia"/>
          <w:b/>
          <w:bCs/>
        </w:rPr>
        <w:t>0.5</w:t>
      </w:r>
      <w:r w:rsidR="00C13431" w:rsidRPr="00C13431">
        <w:rPr>
          <w:rFonts w:ascii="Averia" w:hAnsi="Averia"/>
          <w:b/>
          <w:bCs/>
        </w:rPr>
        <w:t xml:space="preserve"> pt)</w:t>
      </w:r>
    </w:p>
    <w:p w14:paraId="22129DD8" w14:textId="06067E31" w:rsidR="00D02DE3" w:rsidRDefault="00554B89" w:rsidP="00554B89">
      <w:pPr>
        <w:pStyle w:val="Paragraphedeliste"/>
        <w:spacing w:line="360" w:lineRule="auto"/>
        <w:ind w:left="715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 xml:space="preserve">           </w:t>
      </w:r>
      <w:proofErr w:type="gramStart"/>
      <w:r w:rsidR="00D02DE3">
        <w:rPr>
          <w:rFonts w:ascii="Averia" w:hAnsi="Averia"/>
          <w:sz w:val="22"/>
          <w:szCs w:val="22"/>
        </w:rPr>
        <w:t>qualitative  -</w:t>
      </w:r>
      <w:proofErr w:type="gramEnd"/>
      <w:r w:rsidR="00D02DE3">
        <w:rPr>
          <w:rFonts w:ascii="Averia" w:hAnsi="Averia"/>
          <w:sz w:val="22"/>
          <w:szCs w:val="22"/>
        </w:rPr>
        <w:t xml:space="preserve">  quantitative</w:t>
      </w:r>
      <w:r>
        <w:rPr>
          <w:rFonts w:ascii="Averia" w:hAnsi="Averia"/>
          <w:sz w:val="22"/>
          <w:szCs w:val="22"/>
        </w:rPr>
        <w:t xml:space="preserve">                                             </w:t>
      </w:r>
    </w:p>
    <w:p w14:paraId="2266B828" w14:textId="77777777" w:rsidR="00275465" w:rsidRDefault="00275465" w:rsidP="00275465">
      <w:pPr>
        <w:pStyle w:val="Paragraphedeliste"/>
        <w:spacing w:line="360" w:lineRule="auto"/>
        <w:ind w:left="715"/>
        <w:jc w:val="center"/>
        <w:rPr>
          <w:rFonts w:ascii="Averia" w:hAnsi="Averia"/>
          <w:sz w:val="22"/>
          <w:szCs w:val="22"/>
        </w:rPr>
      </w:pPr>
    </w:p>
    <w:p w14:paraId="37FE0922" w14:textId="008B641F" w:rsidR="0010107D" w:rsidRPr="00554B89" w:rsidRDefault="0010107D" w:rsidP="00554B89">
      <w:pPr>
        <w:pStyle w:val="Paragraphedeliste"/>
        <w:numPr>
          <w:ilvl w:val="0"/>
          <w:numId w:val="13"/>
        </w:numPr>
        <w:spacing w:line="360" w:lineRule="auto"/>
        <w:rPr>
          <w:rFonts w:ascii="Averia" w:hAnsi="Averia"/>
          <w:sz w:val="22"/>
          <w:szCs w:val="22"/>
        </w:rPr>
      </w:pPr>
      <w:r w:rsidRPr="00554B89">
        <w:rPr>
          <w:rFonts w:ascii="Averia" w:hAnsi="Averia"/>
          <w:sz w:val="22"/>
          <w:szCs w:val="22"/>
        </w:rPr>
        <w:t>L’âge</w:t>
      </w:r>
      <w:r w:rsidR="00D02DE3" w:rsidRPr="00554B89">
        <w:rPr>
          <w:rFonts w:ascii="Averia" w:hAnsi="Averia"/>
          <w:sz w:val="22"/>
          <w:szCs w:val="22"/>
        </w:rPr>
        <w:t xml:space="preserve"> est une donnée …………………….</w:t>
      </w:r>
    </w:p>
    <w:p w14:paraId="5B65967F" w14:textId="1A41D172" w:rsidR="00275465" w:rsidRPr="00CD0F38" w:rsidRDefault="00275465" w:rsidP="00CD0F38">
      <w:pPr>
        <w:pStyle w:val="Paragraphedeliste"/>
        <w:numPr>
          <w:ilvl w:val="0"/>
          <w:numId w:val="5"/>
        </w:numPr>
        <w:spacing w:line="360" w:lineRule="auto"/>
        <w:rPr>
          <w:rFonts w:ascii="Averia" w:hAnsi="Averia"/>
          <w:sz w:val="22"/>
          <w:szCs w:val="22"/>
        </w:rPr>
      </w:pPr>
      <w:r w:rsidRPr="00CD0F38">
        <w:rPr>
          <w:rFonts w:ascii="Averia" w:hAnsi="Averia"/>
          <w:sz w:val="22"/>
          <w:szCs w:val="22"/>
        </w:rPr>
        <w:t xml:space="preserve">Les </w:t>
      </w:r>
      <w:r w:rsidR="00E47FA4">
        <w:rPr>
          <w:rFonts w:ascii="Averia" w:hAnsi="Averia"/>
          <w:sz w:val="22"/>
          <w:szCs w:val="22"/>
        </w:rPr>
        <w:t>élèves</w:t>
      </w:r>
      <w:r w:rsidRPr="00CD0F38">
        <w:rPr>
          <w:rFonts w:ascii="Averia" w:hAnsi="Averia"/>
          <w:sz w:val="22"/>
          <w:szCs w:val="22"/>
        </w:rPr>
        <w:t xml:space="preserve"> ont créé </w:t>
      </w:r>
      <w:r w:rsidR="00E47FA4">
        <w:rPr>
          <w:rFonts w:ascii="Averia" w:hAnsi="Averia"/>
          <w:sz w:val="22"/>
          <w:szCs w:val="22"/>
        </w:rPr>
        <w:t>2</w:t>
      </w:r>
      <w:r w:rsidRPr="00CD0F38">
        <w:rPr>
          <w:rFonts w:ascii="Averia" w:hAnsi="Averia"/>
          <w:sz w:val="22"/>
          <w:szCs w:val="22"/>
        </w:rPr>
        <w:t xml:space="preserve"> sections :</w:t>
      </w:r>
    </w:p>
    <w:p w14:paraId="4E6FCAC8" w14:textId="32B399DF" w:rsidR="00275465" w:rsidRDefault="00275465" w:rsidP="00275465">
      <w:pPr>
        <w:pStyle w:val="Paragraphedeliste"/>
        <w:numPr>
          <w:ilvl w:val="0"/>
          <w:numId w:val="4"/>
        </w:numPr>
        <w:spacing w:line="360" w:lineRule="auto"/>
        <w:rPr>
          <w:rFonts w:ascii="Averia" w:hAnsi="Averia"/>
          <w:sz w:val="22"/>
          <w:szCs w:val="22"/>
        </w:rPr>
      </w:pPr>
      <w:r w:rsidRPr="00275465">
        <w:rPr>
          <w:rFonts w:ascii="Averia" w:hAnsi="Averia"/>
          <w:b/>
          <w:bCs/>
          <w:i/>
          <w:iCs/>
          <w:sz w:val="22"/>
          <w:szCs w:val="22"/>
        </w:rPr>
        <w:t>Section 1 :</w:t>
      </w:r>
      <w:r>
        <w:rPr>
          <w:rFonts w:ascii="Averia" w:hAnsi="Averia"/>
          <w:sz w:val="22"/>
          <w:szCs w:val="22"/>
        </w:rPr>
        <w:t xml:space="preserve"> Pour les </w:t>
      </w:r>
      <w:r w:rsidR="00E47FA4">
        <w:rPr>
          <w:rFonts w:ascii="Averia" w:hAnsi="Averia"/>
          <w:sz w:val="22"/>
          <w:szCs w:val="22"/>
        </w:rPr>
        <w:t>enseignants</w:t>
      </w:r>
      <w:r>
        <w:rPr>
          <w:rFonts w:ascii="Averia" w:hAnsi="Averia"/>
          <w:sz w:val="22"/>
          <w:szCs w:val="22"/>
        </w:rPr>
        <w:t>.</w:t>
      </w:r>
    </w:p>
    <w:p w14:paraId="189D30FE" w14:textId="5A5E7D9E" w:rsidR="00275465" w:rsidRPr="00E47FA4" w:rsidRDefault="00275465" w:rsidP="00E47FA4">
      <w:pPr>
        <w:pStyle w:val="Paragraphedeliste"/>
        <w:numPr>
          <w:ilvl w:val="0"/>
          <w:numId w:val="4"/>
        </w:numPr>
        <w:spacing w:line="360" w:lineRule="auto"/>
        <w:rPr>
          <w:rFonts w:ascii="Averia" w:hAnsi="Averia"/>
          <w:sz w:val="22"/>
          <w:szCs w:val="22"/>
        </w:rPr>
      </w:pPr>
      <w:r w:rsidRPr="00275465">
        <w:rPr>
          <w:rFonts w:ascii="Averia" w:hAnsi="Averia"/>
          <w:b/>
          <w:bCs/>
          <w:i/>
          <w:iCs/>
          <w:sz w:val="22"/>
          <w:szCs w:val="22"/>
        </w:rPr>
        <w:t>Section 2 :</w:t>
      </w:r>
      <w:r>
        <w:rPr>
          <w:rFonts w:ascii="Averia" w:hAnsi="Averia"/>
          <w:sz w:val="22"/>
          <w:szCs w:val="22"/>
        </w:rPr>
        <w:t xml:space="preserve"> Pour les </w:t>
      </w:r>
      <w:r w:rsidR="00E47FA4">
        <w:rPr>
          <w:rFonts w:ascii="Averia" w:hAnsi="Averia"/>
          <w:sz w:val="22"/>
          <w:szCs w:val="22"/>
        </w:rPr>
        <w:t>élèves</w:t>
      </w:r>
      <w:r>
        <w:rPr>
          <w:rFonts w:ascii="Averia" w:hAnsi="Averia"/>
          <w:sz w:val="22"/>
          <w:szCs w:val="22"/>
        </w:rPr>
        <w:t>.</w:t>
      </w:r>
      <w:r w:rsidR="00AD185A" w:rsidRPr="00E47FA4">
        <w:rPr>
          <w:rFonts w:ascii="Averia" w:hAnsi="Averia"/>
        </w:rPr>
        <w:t xml:space="preserve">    </w:t>
      </w:r>
      <w:r w:rsidRPr="00E47FA4">
        <w:rPr>
          <w:rFonts w:ascii="Averia" w:hAnsi="Averia"/>
        </w:rPr>
        <w:t xml:space="preserve">                         </w:t>
      </w:r>
      <w:r w:rsidR="004401EC">
        <w:rPr>
          <w:rFonts w:ascii="Averia" w:hAnsi="Averia"/>
        </w:rPr>
        <w:t xml:space="preserve">                             </w:t>
      </w:r>
      <w:r w:rsidR="004401EC" w:rsidRPr="00275465">
        <w:rPr>
          <w:rFonts w:ascii="Averia" w:hAnsi="Averia"/>
          <w:b/>
          <w:bCs/>
        </w:rPr>
        <w:t>Figure 1 (page 1)</w:t>
      </w:r>
      <w:r w:rsidR="004401EC" w:rsidRPr="00275465">
        <w:rPr>
          <w:rFonts w:ascii="Averia" w:hAnsi="Averia"/>
        </w:rPr>
        <w:t xml:space="preserve">     </w:t>
      </w:r>
    </w:p>
    <w:p w14:paraId="4956E2E4" w14:textId="5942F913" w:rsidR="00AD185A" w:rsidRPr="00275465" w:rsidRDefault="00275465" w:rsidP="00275465">
      <w:pPr>
        <w:spacing w:line="360" w:lineRule="auto"/>
        <w:ind w:left="709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>Ces sections sont bien présentées dans les figures 2</w:t>
      </w:r>
      <w:r w:rsidR="00E47FA4">
        <w:rPr>
          <w:rFonts w:ascii="Averia" w:hAnsi="Averia"/>
          <w:sz w:val="22"/>
          <w:szCs w:val="22"/>
        </w:rPr>
        <w:t xml:space="preserve"> et 3</w:t>
      </w:r>
      <w:r>
        <w:rPr>
          <w:rFonts w:ascii="Averia" w:hAnsi="Averia"/>
          <w:sz w:val="22"/>
          <w:szCs w:val="22"/>
        </w:rPr>
        <w:t> :</w:t>
      </w:r>
      <w:r w:rsidR="00AD185A" w:rsidRPr="00275465">
        <w:rPr>
          <w:rFonts w:ascii="Averia" w:hAnsi="Averia"/>
          <w:sz w:val="22"/>
          <w:szCs w:val="22"/>
        </w:rPr>
        <w:t xml:space="preserve">                                                                                          </w:t>
      </w:r>
    </w:p>
    <w:p w14:paraId="4BFE8DA6" w14:textId="77777777" w:rsidR="00AD185A" w:rsidRDefault="00AD185A" w:rsidP="00CF7313">
      <w:pPr>
        <w:ind w:left="340"/>
        <w:rPr>
          <w:rFonts w:ascii="Averia" w:hAnsi="Averia"/>
        </w:rPr>
      </w:pPr>
    </w:p>
    <w:p w14:paraId="5E2A7AAC" w14:textId="77777777" w:rsidR="00AD185A" w:rsidRDefault="00AD185A" w:rsidP="00CF7313">
      <w:pPr>
        <w:ind w:left="340"/>
        <w:rPr>
          <w:rFonts w:ascii="Averia" w:hAnsi="Averia"/>
        </w:rPr>
      </w:pPr>
    </w:p>
    <w:p w14:paraId="0627A200" w14:textId="77777777" w:rsidR="00AD185A" w:rsidRDefault="00AD185A" w:rsidP="00CF7313">
      <w:pPr>
        <w:ind w:left="340"/>
        <w:rPr>
          <w:rFonts w:ascii="Averia" w:hAnsi="Averia"/>
        </w:rPr>
      </w:pPr>
    </w:p>
    <w:p w14:paraId="46039EA2" w14:textId="77777777" w:rsidR="00AD185A" w:rsidRDefault="00AD185A" w:rsidP="00CF7313">
      <w:pPr>
        <w:ind w:left="340"/>
        <w:rPr>
          <w:rFonts w:ascii="Averia" w:hAnsi="Averia"/>
        </w:rPr>
      </w:pPr>
    </w:p>
    <w:p w14:paraId="7EE71CBB" w14:textId="77777777" w:rsidR="00AD185A" w:rsidRDefault="00AD185A" w:rsidP="00CF7313">
      <w:pPr>
        <w:ind w:left="340"/>
        <w:rPr>
          <w:rFonts w:ascii="Averia" w:hAnsi="Averia"/>
        </w:rPr>
      </w:pPr>
    </w:p>
    <w:p w14:paraId="36630172" w14:textId="77777777" w:rsidR="00AD185A" w:rsidRDefault="00AD185A" w:rsidP="00CF7313">
      <w:pPr>
        <w:ind w:left="340"/>
        <w:rPr>
          <w:rFonts w:ascii="Averia" w:hAnsi="Averia"/>
        </w:rPr>
      </w:pPr>
    </w:p>
    <w:p w14:paraId="70BE243A" w14:textId="77777777" w:rsidR="00AD185A" w:rsidRDefault="00AD185A" w:rsidP="00CF7313">
      <w:pPr>
        <w:ind w:left="340"/>
        <w:rPr>
          <w:rFonts w:ascii="Averia" w:hAnsi="Averia"/>
        </w:rPr>
      </w:pPr>
    </w:p>
    <w:p w14:paraId="6873CA56" w14:textId="77777777" w:rsidR="00AD185A" w:rsidRDefault="00AD185A" w:rsidP="00CF7313">
      <w:pPr>
        <w:ind w:left="340"/>
        <w:rPr>
          <w:rFonts w:ascii="Averia" w:hAnsi="Averia"/>
        </w:rPr>
      </w:pPr>
    </w:p>
    <w:p w14:paraId="7B9A0DC1" w14:textId="77777777" w:rsidR="00AD185A" w:rsidRDefault="00AD185A" w:rsidP="00CF7313">
      <w:pPr>
        <w:ind w:left="340"/>
        <w:rPr>
          <w:rFonts w:ascii="Averia" w:hAnsi="Averia"/>
        </w:rPr>
      </w:pPr>
    </w:p>
    <w:p w14:paraId="32623E03" w14:textId="17A83F0D" w:rsidR="001E6BBE" w:rsidRDefault="00E47FA4" w:rsidP="001E6BBE">
      <w:pPr>
        <w:rPr>
          <w:rFonts w:ascii="Averia" w:hAnsi="Averia"/>
        </w:rPr>
      </w:pPr>
      <w:r>
        <w:rPr>
          <w:rFonts w:ascii="Averia" w:hAnsi="Averia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98FF3A2" wp14:editId="2E7BD628">
            <wp:simplePos x="0" y="0"/>
            <wp:positionH relativeFrom="column">
              <wp:posOffset>333375</wp:posOffset>
            </wp:positionH>
            <wp:positionV relativeFrom="paragraph">
              <wp:posOffset>153035</wp:posOffset>
            </wp:positionV>
            <wp:extent cx="2705100" cy="4162425"/>
            <wp:effectExtent l="57150" t="57150" r="95250" b="104775"/>
            <wp:wrapTight wrapText="bothSides">
              <wp:wrapPolygon edited="0">
                <wp:start x="-456" y="-297"/>
                <wp:lineTo x="-304" y="22045"/>
                <wp:lineTo x="22208" y="22045"/>
                <wp:lineTo x="22208" y="-297"/>
                <wp:lineTo x="-456" y="-297"/>
              </wp:wrapPolygon>
            </wp:wrapTight>
            <wp:docPr id="190280891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08912" name="Imag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624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ria" w:hAnsi="Averia"/>
          <w:noProof/>
        </w:rPr>
        <w:drawing>
          <wp:anchor distT="0" distB="0" distL="114300" distR="114300" simplePos="0" relativeHeight="251665408" behindDoc="1" locked="0" layoutInCell="1" allowOverlap="1" wp14:anchorId="1F6E6FEC" wp14:editId="171E145A">
            <wp:simplePos x="0" y="0"/>
            <wp:positionH relativeFrom="column">
              <wp:posOffset>3505200</wp:posOffset>
            </wp:positionH>
            <wp:positionV relativeFrom="paragraph">
              <wp:posOffset>144145</wp:posOffset>
            </wp:positionV>
            <wp:extent cx="2481580" cy="3429000"/>
            <wp:effectExtent l="57150" t="57150" r="90170" b="95250"/>
            <wp:wrapTight wrapText="bothSides">
              <wp:wrapPolygon edited="0">
                <wp:start x="-497" y="-360"/>
                <wp:lineTo x="-332" y="22080"/>
                <wp:lineTo x="22219" y="22080"/>
                <wp:lineTo x="22219" y="-360"/>
                <wp:lineTo x="-497" y="-360"/>
              </wp:wrapPolygon>
            </wp:wrapTight>
            <wp:docPr id="1144855840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55840" name="Imag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34290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8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B90B0" wp14:editId="422DA660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7048500" cy="9563100"/>
                <wp:effectExtent l="0" t="0" r="19050" b="19050"/>
                <wp:wrapNone/>
                <wp:docPr id="124483388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956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7BB81" id="Rectangle 12" o:spid="_x0000_s1026" style="position:absolute;margin-left:0;margin-top:.1pt;width:555pt;height:75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" filled="f" strokecolor="#0a121c [484]" strokeweight="2pt"/>
            </w:pict>
          </mc:Fallback>
        </mc:AlternateContent>
      </w:r>
    </w:p>
    <w:p w14:paraId="213C3788" w14:textId="092D473A" w:rsidR="00CF7313" w:rsidRPr="00CF7313" w:rsidRDefault="00CF7313" w:rsidP="00CF7313">
      <w:pPr>
        <w:rPr>
          <w:rFonts w:ascii="Averia" w:hAnsi="Averia"/>
        </w:rPr>
      </w:pPr>
      <w:r>
        <w:rPr>
          <w:rFonts w:ascii="Averia" w:hAnsi="Averia"/>
        </w:rPr>
        <w:t xml:space="preserve">                               </w:t>
      </w:r>
    </w:p>
    <w:p w14:paraId="3272DF85" w14:textId="71EB2EB2" w:rsidR="00CF7313" w:rsidRPr="00CF7313" w:rsidRDefault="00CF7313" w:rsidP="00CF7313">
      <w:pPr>
        <w:rPr>
          <w:rFonts w:ascii="Averia" w:hAnsi="Averia"/>
        </w:rPr>
      </w:pPr>
      <w:r>
        <w:rPr>
          <w:rFonts w:ascii="Averia" w:hAnsi="Averia"/>
        </w:rPr>
        <w:t xml:space="preserve">                               </w:t>
      </w:r>
    </w:p>
    <w:p w14:paraId="1CC7EE81" w14:textId="47C7ADBE" w:rsidR="00CF7313" w:rsidRPr="00CF7313" w:rsidRDefault="00CF7313" w:rsidP="00CF7313">
      <w:pPr>
        <w:rPr>
          <w:rFonts w:ascii="Averia" w:hAnsi="Averia"/>
        </w:rPr>
      </w:pPr>
    </w:p>
    <w:p w14:paraId="7C85A24F" w14:textId="3303D106" w:rsidR="00CF7313" w:rsidRPr="00CF7313" w:rsidRDefault="00CF7313" w:rsidP="00CF7313">
      <w:pPr>
        <w:rPr>
          <w:rFonts w:ascii="Averia" w:hAnsi="Averia"/>
        </w:rPr>
      </w:pPr>
    </w:p>
    <w:p w14:paraId="6D9F29C0" w14:textId="2C50252A" w:rsidR="00CF7313" w:rsidRPr="00CF7313" w:rsidRDefault="00CF7313" w:rsidP="00CF7313">
      <w:pPr>
        <w:tabs>
          <w:tab w:val="left" w:pos="1395"/>
        </w:tabs>
        <w:rPr>
          <w:rFonts w:ascii="Averia" w:hAnsi="Averia"/>
        </w:rPr>
      </w:pPr>
      <w:r>
        <w:rPr>
          <w:rFonts w:ascii="Averia" w:hAnsi="Averia"/>
        </w:rPr>
        <w:tab/>
      </w:r>
    </w:p>
    <w:p w14:paraId="54402230" w14:textId="647AE6B8" w:rsidR="00CF7313" w:rsidRPr="00CF7313" w:rsidRDefault="00CF7313" w:rsidP="00CF7313">
      <w:pPr>
        <w:rPr>
          <w:rFonts w:ascii="Averia" w:hAnsi="Averia"/>
        </w:rPr>
      </w:pPr>
    </w:p>
    <w:p w14:paraId="4753D387" w14:textId="0201F50F" w:rsidR="00CF7313" w:rsidRPr="00CF7313" w:rsidRDefault="00CF7313" w:rsidP="00CF7313">
      <w:pPr>
        <w:rPr>
          <w:rFonts w:ascii="Averia" w:hAnsi="Averia"/>
        </w:rPr>
      </w:pPr>
    </w:p>
    <w:p w14:paraId="2ED40982" w14:textId="6D2AABD6" w:rsidR="00CF7313" w:rsidRPr="00CF7313" w:rsidRDefault="00CF7313" w:rsidP="00CF7313">
      <w:pPr>
        <w:rPr>
          <w:rFonts w:ascii="Averia" w:hAnsi="Averia"/>
        </w:rPr>
      </w:pPr>
    </w:p>
    <w:p w14:paraId="4802560E" w14:textId="49737601" w:rsidR="00CF7313" w:rsidRPr="00CF7313" w:rsidRDefault="00CF7313" w:rsidP="00CF7313">
      <w:pPr>
        <w:rPr>
          <w:rFonts w:ascii="Averia" w:hAnsi="Averia"/>
        </w:rPr>
      </w:pPr>
    </w:p>
    <w:p w14:paraId="15B27C34" w14:textId="3077CC37" w:rsidR="00CF7313" w:rsidRPr="00CF7313" w:rsidRDefault="00CF7313" w:rsidP="00CF7313">
      <w:pPr>
        <w:rPr>
          <w:rFonts w:ascii="Averia" w:hAnsi="Averia"/>
        </w:rPr>
      </w:pPr>
    </w:p>
    <w:p w14:paraId="4F29873C" w14:textId="667981F0" w:rsidR="00CF7313" w:rsidRPr="00CF7313" w:rsidRDefault="00CF7313" w:rsidP="00CF7313">
      <w:pPr>
        <w:rPr>
          <w:rFonts w:ascii="Averia" w:hAnsi="Averia"/>
        </w:rPr>
      </w:pPr>
    </w:p>
    <w:p w14:paraId="385E633C" w14:textId="3E0AA665" w:rsidR="00CF7313" w:rsidRPr="00CF7313" w:rsidRDefault="00CF7313" w:rsidP="00CF7313">
      <w:pPr>
        <w:rPr>
          <w:rFonts w:ascii="Averia" w:hAnsi="Averia"/>
        </w:rPr>
      </w:pPr>
    </w:p>
    <w:p w14:paraId="7BC9F08F" w14:textId="07769766" w:rsidR="00CF7313" w:rsidRPr="00CF7313" w:rsidRDefault="00CF7313" w:rsidP="00CF7313">
      <w:pPr>
        <w:rPr>
          <w:rFonts w:ascii="Averia" w:hAnsi="Averia"/>
        </w:rPr>
      </w:pPr>
    </w:p>
    <w:p w14:paraId="6A839177" w14:textId="1DF10FEC" w:rsidR="00CF7313" w:rsidRPr="00CF7313" w:rsidRDefault="00CF7313" w:rsidP="00CF7313">
      <w:pPr>
        <w:rPr>
          <w:rFonts w:ascii="Averia" w:hAnsi="Averia"/>
        </w:rPr>
      </w:pPr>
    </w:p>
    <w:p w14:paraId="4CA7E6FD" w14:textId="77777777" w:rsidR="00554B89" w:rsidRDefault="00554B89" w:rsidP="00CF7313">
      <w:pPr>
        <w:rPr>
          <w:rFonts w:ascii="Averia" w:hAnsi="Averia"/>
          <w:noProof/>
        </w:rPr>
      </w:pPr>
    </w:p>
    <w:p w14:paraId="74755DCE" w14:textId="77777777" w:rsidR="00E47FA4" w:rsidRDefault="00CF7313" w:rsidP="00CF7313">
      <w:pPr>
        <w:rPr>
          <w:rFonts w:ascii="Averia" w:hAnsi="Averia"/>
        </w:rPr>
      </w:pPr>
      <w:r>
        <w:rPr>
          <w:rFonts w:ascii="Averia" w:hAnsi="Averia"/>
        </w:rPr>
        <w:t xml:space="preserve">                          </w:t>
      </w:r>
    </w:p>
    <w:p w14:paraId="75E199A3" w14:textId="77777777" w:rsidR="00E47FA4" w:rsidRDefault="00E47FA4" w:rsidP="00CF7313">
      <w:pPr>
        <w:rPr>
          <w:rFonts w:ascii="Averia" w:hAnsi="Averia"/>
        </w:rPr>
      </w:pPr>
    </w:p>
    <w:p w14:paraId="45701D48" w14:textId="77777777" w:rsidR="00E47FA4" w:rsidRDefault="00E47FA4" w:rsidP="00CF7313">
      <w:pPr>
        <w:rPr>
          <w:rFonts w:ascii="Averia" w:hAnsi="Averia"/>
        </w:rPr>
      </w:pPr>
    </w:p>
    <w:p w14:paraId="616E0FB0" w14:textId="77777777" w:rsidR="00E47FA4" w:rsidRDefault="00E47FA4" w:rsidP="00CF7313">
      <w:pPr>
        <w:rPr>
          <w:rFonts w:ascii="Averia" w:hAnsi="Averia"/>
        </w:rPr>
      </w:pPr>
    </w:p>
    <w:p w14:paraId="3EEC827B" w14:textId="77777777" w:rsidR="00E47FA4" w:rsidRDefault="00E47FA4" w:rsidP="00CF7313">
      <w:pPr>
        <w:rPr>
          <w:rFonts w:ascii="Averia" w:hAnsi="Averia"/>
        </w:rPr>
      </w:pPr>
    </w:p>
    <w:p w14:paraId="18F481B8" w14:textId="77777777" w:rsidR="00E47FA4" w:rsidRDefault="00E47FA4" w:rsidP="00CF7313">
      <w:pPr>
        <w:rPr>
          <w:rFonts w:ascii="Averia" w:hAnsi="Averia"/>
        </w:rPr>
      </w:pPr>
    </w:p>
    <w:p w14:paraId="515FA3E7" w14:textId="77777777" w:rsidR="00E47FA4" w:rsidRDefault="00E47FA4" w:rsidP="00CF7313">
      <w:pPr>
        <w:rPr>
          <w:rFonts w:ascii="Averia" w:hAnsi="Averia"/>
        </w:rPr>
      </w:pPr>
    </w:p>
    <w:p w14:paraId="255784F1" w14:textId="77777777" w:rsidR="00E47FA4" w:rsidRDefault="00E47FA4" w:rsidP="00CF7313">
      <w:pPr>
        <w:rPr>
          <w:rFonts w:ascii="Averia" w:hAnsi="Averia"/>
        </w:rPr>
      </w:pPr>
    </w:p>
    <w:p w14:paraId="271C96A5" w14:textId="77777777" w:rsidR="00E47FA4" w:rsidRDefault="00E47FA4" w:rsidP="00CF7313">
      <w:pPr>
        <w:rPr>
          <w:rFonts w:ascii="Averia" w:hAnsi="Averia"/>
        </w:rPr>
      </w:pPr>
    </w:p>
    <w:p w14:paraId="2919D4AF" w14:textId="1381FEF9" w:rsidR="00CF7313" w:rsidRDefault="00E47FA4" w:rsidP="00CF7313">
      <w:pPr>
        <w:rPr>
          <w:rFonts w:ascii="Averia" w:hAnsi="Averia"/>
          <w:b/>
          <w:bCs/>
        </w:rPr>
      </w:pPr>
      <w:r>
        <w:rPr>
          <w:rFonts w:ascii="Averia" w:hAnsi="Averia"/>
          <w:b/>
          <w:bCs/>
        </w:rPr>
        <w:t xml:space="preserve">                       </w:t>
      </w:r>
      <w:r w:rsidR="00CF7313">
        <w:rPr>
          <w:rFonts w:ascii="Averia" w:hAnsi="Averia"/>
          <w:b/>
          <w:bCs/>
        </w:rPr>
        <w:t xml:space="preserve">Figure 3 (section </w:t>
      </w:r>
      <w:r>
        <w:rPr>
          <w:rFonts w:ascii="Averia" w:hAnsi="Averia"/>
          <w:b/>
          <w:bCs/>
        </w:rPr>
        <w:t>2</w:t>
      </w:r>
      <w:r w:rsidR="00CF7313">
        <w:rPr>
          <w:rFonts w:ascii="Averia" w:hAnsi="Averia"/>
          <w:b/>
          <w:bCs/>
        </w:rPr>
        <w:t>)</w:t>
      </w:r>
    </w:p>
    <w:p w14:paraId="76BCE5F5" w14:textId="77777777" w:rsidR="00554B89" w:rsidRDefault="00554B89" w:rsidP="00CF7313">
      <w:pPr>
        <w:rPr>
          <w:rFonts w:ascii="Averia" w:hAnsi="Averia"/>
          <w:b/>
          <w:bCs/>
        </w:rPr>
      </w:pPr>
    </w:p>
    <w:p w14:paraId="686422ED" w14:textId="77777777" w:rsidR="00554B89" w:rsidRDefault="00554B89" w:rsidP="00CF7313">
      <w:pPr>
        <w:rPr>
          <w:rFonts w:ascii="Averia" w:hAnsi="Averia"/>
          <w:b/>
          <w:bCs/>
        </w:rPr>
      </w:pPr>
    </w:p>
    <w:p w14:paraId="6EA4BD30" w14:textId="77777777" w:rsidR="00554B89" w:rsidRDefault="00554B89" w:rsidP="00CF7313">
      <w:pPr>
        <w:rPr>
          <w:rFonts w:ascii="Averia" w:hAnsi="Averia"/>
          <w:b/>
          <w:bCs/>
        </w:rPr>
      </w:pPr>
    </w:p>
    <w:p w14:paraId="71E1FFE9" w14:textId="77777777" w:rsidR="00554B89" w:rsidRDefault="00554B89" w:rsidP="00CF7313">
      <w:pPr>
        <w:rPr>
          <w:rFonts w:ascii="Averia" w:hAnsi="Averia"/>
          <w:b/>
          <w:bCs/>
        </w:rPr>
      </w:pPr>
    </w:p>
    <w:p w14:paraId="7354E9D1" w14:textId="6C14BCAB" w:rsidR="00E47FA4" w:rsidRDefault="009D68D0" w:rsidP="00E47FA4">
      <w:pPr>
        <w:tabs>
          <w:tab w:val="left" w:pos="1815"/>
        </w:tabs>
        <w:rPr>
          <w:rFonts w:ascii="Averia" w:hAnsi="Averia"/>
          <w:b/>
          <w:bCs/>
        </w:rPr>
      </w:pPr>
      <w:r>
        <w:rPr>
          <w:rFonts w:ascii="Averia" w:hAnsi="Averia"/>
          <w:b/>
          <w:bCs/>
        </w:rPr>
        <w:t xml:space="preserve">             </w:t>
      </w:r>
      <w:r w:rsidR="00E47FA4">
        <w:rPr>
          <w:rFonts w:ascii="Averia" w:hAnsi="Averia"/>
          <w:b/>
          <w:bCs/>
        </w:rPr>
        <w:tab/>
      </w:r>
      <w:r w:rsidR="00E47FA4">
        <w:rPr>
          <w:rFonts w:ascii="Averia" w:hAnsi="Averia"/>
          <w:b/>
          <w:bCs/>
        </w:rPr>
        <w:t xml:space="preserve">Figure 2 (section </w:t>
      </w:r>
      <w:r w:rsidR="00E47FA4">
        <w:rPr>
          <w:rFonts w:ascii="Averia" w:hAnsi="Averia"/>
          <w:b/>
          <w:bCs/>
        </w:rPr>
        <w:t>1</w:t>
      </w:r>
      <w:r w:rsidR="00E47FA4">
        <w:rPr>
          <w:rFonts w:ascii="Averia" w:hAnsi="Averia"/>
          <w:b/>
          <w:bCs/>
        </w:rPr>
        <w:t xml:space="preserve">)                                                                  </w:t>
      </w:r>
    </w:p>
    <w:p w14:paraId="215E11E1" w14:textId="77777777" w:rsidR="00E47FA4" w:rsidRDefault="00E47FA4" w:rsidP="00CF7313">
      <w:pPr>
        <w:rPr>
          <w:rFonts w:ascii="Averia" w:hAnsi="Averia"/>
          <w:b/>
          <w:bCs/>
        </w:rPr>
      </w:pPr>
    </w:p>
    <w:p w14:paraId="5A0F89B8" w14:textId="6E403E50" w:rsidR="00A57F04" w:rsidRPr="00A57F04" w:rsidRDefault="00E47FA4" w:rsidP="00E47FA4">
      <w:pPr>
        <w:tabs>
          <w:tab w:val="left" w:pos="1320"/>
        </w:tabs>
        <w:rPr>
          <w:rFonts w:ascii="Averia" w:hAnsi="Averia"/>
          <w:sz w:val="22"/>
          <w:szCs w:val="22"/>
        </w:rPr>
      </w:pPr>
      <w:r>
        <w:rPr>
          <w:rFonts w:ascii="Averia" w:hAnsi="Averia"/>
          <w:b/>
          <w:bCs/>
        </w:rPr>
        <w:t xml:space="preserve">     </w:t>
      </w:r>
      <w:r w:rsidR="00CD0F38" w:rsidRPr="00A57F04">
        <w:rPr>
          <w:rFonts w:ascii="Averia" w:hAnsi="Averia"/>
          <w:sz w:val="22"/>
          <w:szCs w:val="22"/>
        </w:rPr>
        <w:t>En se référant à la figure 1,</w:t>
      </w:r>
      <w:r w:rsidR="00CD0F38">
        <w:rPr>
          <w:rFonts w:ascii="Averia" w:hAnsi="Averia"/>
          <w:sz w:val="22"/>
          <w:szCs w:val="22"/>
        </w:rPr>
        <w:t xml:space="preserve"> 2</w:t>
      </w:r>
      <w:r w:rsidR="006B51DC">
        <w:rPr>
          <w:rFonts w:ascii="Averia" w:hAnsi="Averia"/>
          <w:sz w:val="22"/>
          <w:szCs w:val="22"/>
        </w:rPr>
        <w:t xml:space="preserve"> et 3</w:t>
      </w:r>
      <w:r w:rsidR="00CD0F38">
        <w:rPr>
          <w:rFonts w:ascii="Averia" w:hAnsi="Averia"/>
          <w:sz w:val="22"/>
          <w:szCs w:val="22"/>
        </w:rPr>
        <w:t>, répondre à ces questions :</w:t>
      </w:r>
    </w:p>
    <w:p w14:paraId="21234CA9" w14:textId="50782708" w:rsidR="00A57F04" w:rsidRPr="00CD0F38" w:rsidRDefault="00A57F04" w:rsidP="00CD0F38">
      <w:pPr>
        <w:pStyle w:val="Paragraphedeliste"/>
        <w:numPr>
          <w:ilvl w:val="0"/>
          <w:numId w:val="6"/>
        </w:numPr>
        <w:spacing w:line="360" w:lineRule="auto"/>
        <w:rPr>
          <w:rFonts w:ascii="Averia" w:hAnsi="Averia"/>
          <w:sz w:val="22"/>
          <w:szCs w:val="22"/>
        </w:rPr>
      </w:pPr>
      <w:r w:rsidRPr="00CD0F38">
        <w:rPr>
          <w:rFonts w:ascii="Averia" w:hAnsi="Averia"/>
          <w:sz w:val="22"/>
          <w:szCs w:val="22"/>
        </w:rPr>
        <w:t>Citer une question non obligatoire : Q…</w:t>
      </w:r>
      <w:r w:rsidR="00C13431">
        <w:rPr>
          <w:rFonts w:ascii="Averia" w:hAnsi="Averia"/>
          <w:sz w:val="22"/>
          <w:szCs w:val="22"/>
        </w:rPr>
        <w:t xml:space="preserve">   </w:t>
      </w:r>
      <w:r w:rsidR="00C13431" w:rsidRPr="00C13431">
        <w:rPr>
          <w:rFonts w:ascii="Averia" w:hAnsi="Averia"/>
          <w:b/>
          <w:bCs/>
        </w:rPr>
        <w:t>(1 pt)</w:t>
      </w:r>
    </w:p>
    <w:p w14:paraId="6240A9B0" w14:textId="0183A82F" w:rsidR="00A57F04" w:rsidRPr="00CD0F38" w:rsidRDefault="00A57F04" w:rsidP="00CD0F38">
      <w:pPr>
        <w:pStyle w:val="Paragraphedeliste"/>
        <w:numPr>
          <w:ilvl w:val="0"/>
          <w:numId w:val="6"/>
        </w:numPr>
        <w:spacing w:line="360" w:lineRule="auto"/>
        <w:rPr>
          <w:rFonts w:ascii="Averia" w:hAnsi="Averia"/>
          <w:sz w:val="22"/>
          <w:szCs w:val="22"/>
        </w:rPr>
      </w:pPr>
      <w:r w:rsidRPr="00CD0F38">
        <w:rPr>
          <w:rFonts w:ascii="Averia" w:hAnsi="Averia"/>
          <w:sz w:val="22"/>
          <w:szCs w:val="22"/>
        </w:rPr>
        <w:t>Donner la question qui répond à la description :</w:t>
      </w:r>
      <w:r w:rsidR="00C13431">
        <w:rPr>
          <w:rFonts w:ascii="Averia" w:hAnsi="Averia"/>
          <w:sz w:val="22"/>
          <w:szCs w:val="22"/>
        </w:rPr>
        <w:t xml:space="preserve"> </w:t>
      </w:r>
      <w:r w:rsidR="00C13431" w:rsidRPr="00C13431">
        <w:rPr>
          <w:rFonts w:ascii="Averia" w:hAnsi="Averia"/>
          <w:b/>
          <w:bCs/>
        </w:rPr>
        <w:t>(1 pt)</w:t>
      </w:r>
    </w:p>
    <w:p w14:paraId="65BAAAEA" w14:textId="3CE4D996" w:rsidR="00A57F04" w:rsidRPr="00142E59" w:rsidRDefault="00A57F04" w:rsidP="00142E59">
      <w:pPr>
        <w:pStyle w:val="Paragraphedeliste"/>
        <w:numPr>
          <w:ilvl w:val="0"/>
          <w:numId w:val="9"/>
        </w:numPr>
        <w:spacing w:line="360" w:lineRule="auto"/>
        <w:rPr>
          <w:rFonts w:ascii="Averia" w:hAnsi="Averia"/>
          <w:sz w:val="22"/>
          <w:szCs w:val="22"/>
        </w:rPr>
      </w:pPr>
      <w:r w:rsidRPr="00142E59">
        <w:rPr>
          <w:rFonts w:ascii="Averia" w:hAnsi="Averia"/>
          <w:sz w:val="22"/>
          <w:szCs w:val="22"/>
        </w:rPr>
        <w:t>On peut choisir une seule réponse</w:t>
      </w:r>
      <w:r w:rsidR="00142E59" w:rsidRPr="00142E59">
        <w:rPr>
          <w:rFonts w:ascii="Averia" w:hAnsi="Averia"/>
          <w:sz w:val="22"/>
          <w:szCs w:val="22"/>
        </w:rPr>
        <w:t xml:space="preserve"> </w:t>
      </w:r>
      <w:r w:rsidR="00142E59" w:rsidRPr="00142E59">
        <w:sym w:font="Wingdings" w:char="F0E0"/>
      </w:r>
      <w:r w:rsidRPr="00142E59">
        <w:rPr>
          <w:rFonts w:ascii="Averia" w:hAnsi="Averia"/>
          <w:sz w:val="22"/>
          <w:szCs w:val="22"/>
        </w:rPr>
        <w:t xml:space="preserve"> Q…  </w:t>
      </w:r>
      <w:r w:rsidR="00142E59" w:rsidRPr="00142E59">
        <w:rPr>
          <w:rFonts w:ascii="Averia" w:hAnsi="Averia"/>
          <w:sz w:val="22"/>
          <w:szCs w:val="22"/>
        </w:rPr>
        <w:t xml:space="preserve">                </w:t>
      </w:r>
      <w:r w:rsidR="00142E59">
        <w:rPr>
          <w:rFonts w:ascii="Averia" w:hAnsi="Averia"/>
          <w:sz w:val="22"/>
          <w:szCs w:val="22"/>
        </w:rPr>
        <w:t xml:space="preserve">-    </w:t>
      </w:r>
      <w:r w:rsidRPr="00142E59">
        <w:rPr>
          <w:rFonts w:ascii="Averia" w:hAnsi="Averia"/>
          <w:sz w:val="22"/>
          <w:szCs w:val="22"/>
        </w:rPr>
        <w:t xml:space="preserve">On peut choisir plusieurs réponses </w:t>
      </w:r>
      <w:r w:rsidR="00142E59" w:rsidRPr="00142E59">
        <w:sym w:font="Wingdings" w:char="F0E0"/>
      </w:r>
      <w:r w:rsidRPr="00142E59">
        <w:rPr>
          <w:rFonts w:ascii="Averia" w:hAnsi="Averia"/>
          <w:sz w:val="22"/>
          <w:szCs w:val="22"/>
        </w:rPr>
        <w:t>Q…</w:t>
      </w:r>
    </w:p>
    <w:p w14:paraId="453BB504" w14:textId="1FACE82C" w:rsidR="00A57F04" w:rsidRPr="00CD0F38" w:rsidRDefault="00CD0F38" w:rsidP="00CD0F38">
      <w:pPr>
        <w:pStyle w:val="Paragraphedeliste"/>
        <w:numPr>
          <w:ilvl w:val="0"/>
          <w:numId w:val="6"/>
        </w:numPr>
        <w:spacing w:line="360" w:lineRule="auto"/>
        <w:rPr>
          <w:rFonts w:ascii="Averia" w:hAnsi="Averi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23597" wp14:editId="5C5B62D8">
                <wp:simplePos x="0" y="0"/>
                <wp:positionH relativeFrom="column">
                  <wp:posOffset>390525</wp:posOffset>
                </wp:positionH>
                <wp:positionV relativeFrom="paragraph">
                  <wp:posOffset>214630</wp:posOffset>
                </wp:positionV>
                <wp:extent cx="6534150" cy="552450"/>
                <wp:effectExtent l="0" t="0" r="19050" b="19050"/>
                <wp:wrapNone/>
                <wp:docPr id="77029785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8C74D" id="Rectangle 18" o:spid="_x0000_s1026" style="position:absolute;margin-left:30.75pt;margin-top:16.9pt;width:514.5pt;height:4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" filled="f" strokecolor="black [3200]" strokeweight="2pt"/>
            </w:pict>
          </mc:Fallback>
        </mc:AlternateContent>
      </w:r>
      <w:r>
        <w:rPr>
          <w:rFonts w:ascii="Averia" w:hAnsi="Averia"/>
          <w:sz w:val="22"/>
          <w:szCs w:val="22"/>
        </w:rPr>
        <w:t>C</w:t>
      </w:r>
      <w:r w:rsidR="00A57F04" w:rsidRPr="00CD0F38">
        <w:rPr>
          <w:rFonts w:ascii="Averia" w:hAnsi="Averia"/>
          <w:sz w:val="22"/>
          <w:szCs w:val="22"/>
        </w:rPr>
        <w:t>omplétez le tableau ci-dess</w:t>
      </w:r>
      <w:r w:rsidR="00782EFF">
        <w:rPr>
          <w:rFonts w:ascii="Averia" w:hAnsi="Averia"/>
          <w:sz w:val="22"/>
          <w:szCs w:val="22"/>
        </w:rPr>
        <w:t>o</w:t>
      </w:r>
      <w:r w:rsidR="00A57F04" w:rsidRPr="00CD0F38">
        <w:rPr>
          <w:rFonts w:ascii="Averia" w:hAnsi="Averia"/>
          <w:sz w:val="22"/>
          <w:szCs w:val="22"/>
        </w:rPr>
        <w:t xml:space="preserve">us par le type de chaque question à partir de la liste suivante : </w:t>
      </w:r>
      <w:r w:rsidR="00C13431" w:rsidRPr="00C13431">
        <w:rPr>
          <w:rFonts w:ascii="Averia" w:hAnsi="Averia"/>
          <w:b/>
          <w:bCs/>
        </w:rPr>
        <w:t>(</w:t>
      </w:r>
      <w:r w:rsidR="00C13431">
        <w:rPr>
          <w:rFonts w:ascii="Averia" w:hAnsi="Averia"/>
          <w:b/>
          <w:bCs/>
        </w:rPr>
        <w:t>3</w:t>
      </w:r>
      <w:r w:rsidR="00C13431" w:rsidRPr="00C13431">
        <w:rPr>
          <w:rFonts w:ascii="Averia" w:hAnsi="Averia"/>
          <w:b/>
          <w:bCs/>
        </w:rPr>
        <w:t xml:space="preserve"> pt</w:t>
      </w:r>
      <w:r w:rsidR="00C13431">
        <w:rPr>
          <w:rFonts w:ascii="Averia" w:hAnsi="Averia"/>
          <w:b/>
          <w:bCs/>
        </w:rPr>
        <w:t>s</w:t>
      </w:r>
      <w:r w:rsidR="00C13431" w:rsidRPr="00C13431">
        <w:rPr>
          <w:rFonts w:ascii="Averia" w:hAnsi="Averia"/>
          <w:b/>
          <w:bCs/>
        </w:rPr>
        <w:t>)</w:t>
      </w:r>
    </w:p>
    <w:p w14:paraId="108BA275" w14:textId="301CF555" w:rsidR="00A57F04" w:rsidRPr="00A57F04" w:rsidRDefault="00CD0F38" w:rsidP="00CD0F38">
      <w:pPr>
        <w:spacing w:line="360" w:lineRule="auto"/>
        <w:ind w:left="700"/>
        <w:jc w:val="center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>Réponse courte, P</w:t>
      </w:r>
      <w:r w:rsidRPr="00A57F04">
        <w:rPr>
          <w:rFonts w:ascii="Averia" w:hAnsi="Averia"/>
          <w:sz w:val="22"/>
          <w:szCs w:val="22"/>
        </w:rPr>
        <w:t>aragraphe,</w:t>
      </w:r>
      <w:r>
        <w:rPr>
          <w:rFonts w:ascii="Averia" w:hAnsi="Averia"/>
          <w:sz w:val="22"/>
          <w:szCs w:val="22"/>
        </w:rPr>
        <w:t xml:space="preserve"> C</w:t>
      </w:r>
      <w:r w:rsidR="00A57F04" w:rsidRPr="00A57F04">
        <w:rPr>
          <w:rFonts w:ascii="Averia" w:hAnsi="Averia"/>
          <w:sz w:val="22"/>
          <w:szCs w:val="22"/>
        </w:rPr>
        <w:t>hoix multiple</w:t>
      </w:r>
      <w:r w:rsidR="00A57F04">
        <w:rPr>
          <w:rFonts w:ascii="Averia" w:hAnsi="Averia"/>
          <w:sz w:val="22"/>
          <w:szCs w:val="22"/>
        </w:rPr>
        <w:t>s</w:t>
      </w:r>
      <w:r w:rsidR="00A57F04" w:rsidRPr="00A57F04">
        <w:rPr>
          <w:rFonts w:ascii="Averia" w:hAnsi="Averia"/>
          <w:sz w:val="22"/>
          <w:szCs w:val="22"/>
        </w:rPr>
        <w:t xml:space="preserve">, </w:t>
      </w:r>
      <w:r>
        <w:rPr>
          <w:rFonts w:ascii="Averia" w:hAnsi="Averia"/>
          <w:sz w:val="22"/>
          <w:szCs w:val="22"/>
        </w:rPr>
        <w:t>H</w:t>
      </w:r>
      <w:r w:rsidR="00A57F04" w:rsidRPr="00A57F04">
        <w:rPr>
          <w:rFonts w:ascii="Averia" w:hAnsi="Averia"/>
          <w:sz w:val="22"/>
          <w:szCs w:val="22"/>
        </w:rPr>
        <w:t xml:space="preserve">eure, </w:t>
      </w:r>
      <w:r>
        <w:rPr>
          <w:rFonts w:ascii="Averia" w:hAnsi="Averia"/>
          <w:sz w:val="22"/>
          <w:szCs w:val="22"/>
        </w:rPr>
        <w:t>D</w:t>
      </w:r>
      <w:r w:rsidR="00A57F04" w:rsidRPr="00A57F04">
        <w:rPr>
          <w:rFonts w:ascii="Averia" w:hAnsi="Averia"/>
          <w:sz w:val="22"/>
          <w:szCs w:val="22"/>
        </w:rPr>
        <w:t xml:space="preserve">ate, </w:t>
      </w:r>
      <w:r>
        <w:rPr>
          <w:rFonts w:ascii="Averia" w:hAnsi="Averia"/>
          <w:sz w:val="22"/>
          <w:szCs w:val="22"/>
        </w:rPr>
        <w:t>G</w:t>
      </w:r>
      <w:r w:rsidR="00A57F04" w:rsidRPr="00A57F04">
        <w:rPr>
          <w:rFonts w:ascii="Averia" w:hAnsi="Averia"/>
          <w:sz w:val="22"/>
          <w:szCs w:val="22"/>
        </w:rPr>
        <w:t xml:space="preserve">rille </w:t>
      </w:r>
      <w:r>
        <w:rPr>
          <w:rFonts w:ascii="Averia" w:hAnsi="Averia"/>
          <w:sz w:val="22"/>
          <w:szCs w:val="22"/>
        </w:rPr>
        <w:t xml:space="preserve">de </w:t>
      </w:r>
      <w:r w:rsidR="00A57F04" w:rsidRPr="00A57F04">
        <w:rPr>
          <w:rFonts w:ascii="Averia" w:hAnsi="Averia"/>
          <w:sz w:val="22"/>
          <w:szCs w:val="22"/>
        </w:rPr>
        <w:t>ca</w:t>
      </w:r>
      <w:r>
        <w:rPr>
          <w:rFonts w:ascii="Averia" w:hAnsi="Averia"/>
          <w:sz w:val="22"/>
          <w:szCs w:val="22"/>
        </w:rPr>
        <w:t>ses</w:t>
      </w:r>
      <w:r w:rsidR="00A57F04" w:rsidRPr="00A57F04">
        <w:rPr>
          <w:rFonts w:ascii="Averia" w:hAnsi="Averia"/>
          <w:sz w:val="22"/>
          <w:szCs w:val="22"/>
        </w:rPr>
        <w:t xml:space="preserve"> à </w:t>
      </w:r>
      <w:proofErr w:type="gramStart"/>
      <w:r w:rsidR="00A57F04" w:rsidRPr="00A57F04">
        <w:rPr>
          <w:rFonts w:ascii="Averia" w:hAnsi="Averia"/>
          <w:sz w:val="22"/>
          <w:szCs w:val="22"/>
        </w:rPr>
        <w:t xml:space="preserve">cocher, </w:t>
      </w:r>
      <w:r w:rsidR="007965AC">
        <w:rPr>
          <w:rFonts w:ascii="Averia" w:hAnsi="Averia"/>
          <w:sz w:val="22"/>
          <w:szCs w:val="22"/>
        </w:rPr>
        <w:t xml:space="preserve">  </w:t>
      </w:r>
      <w:proofErr w:type="gramEnd"/>
      <w:r w:rsidR="007965AC">
        <w:rPr>
          <w:rFonts w:ascii="Averia" w:hAnsi="Averia"/>
          <w:sz w:val="22"/>
          <w:szCs w:val="22"/>
        </w:rPr>
        <w:t xml:space="preserve">                    </w:t>
      </w:r>
      <w:r w:rsidR="00A57F04" w:rsidRPr="00A57F04">
        <w:rPr>
          <w:rFonts w:ascii="Averia" w:hAnsi="Averia"/>
          <w:sz w:val="22"/>
          <w:szCs w:val="22"/>
        </w:rPr>
        <w:t xml:space="preserve">grille </w:t>
      </w:r>
      <w:r>
        <w:rPr>
          <w:rFonts w:ascii="Averia" w:hAnsi="Averia"/>
          <w:sz w:val="22"/>
          <w:szCs w:val="22"/>
        </w:rPr>
        <w:t xml:space="preserve">à </w:t>
      </w:r>
      <w:r w:rsidR="00A57F04" w:rsidRPr="00A57F04">
        <w:rPr>
          <w:rFonts w:ascii="Averia" w:hAnsi="Averia"/>
          <w:sz w:val="22"/>
          <w:szCs w:val="22"/>
        </w:rPr>
        <w:t>choix multiple</w:t>
      </w:r>
      <w:r>
        <w:rPr>
          <w:rFonts w:ascii="Averia" w:hAnsi="Averia"/>
          <w:sz w:val="22"/>
          <w:szCs w:val="22"/>
        </w:rPr>
        <w:t>s</w:t>
      </w:r>
      <w:r w:rsidR="00A57F04" w:rsidRPr="00A57F04">
        <w:rPr>
          <w:rFonts w:ascii="Averia" w:hAnsi="Averia"/>
          <w:sz w:val="22"/>
          <w:szCs w:val="22"/>
        </w:rPr>
        <w:t>, échelle linéaire,</w:t>
      </w:r>
      <w:r w:rsidR="00E06950">
        <w:rPr>
          <w:rFonts w:ascii="Averia" w:hAnsi="Averia"/>
          <w:sz w:val="22"/>
          <w:szCs w:val="22"/>
        </w:rPr>
        <w:t xml:space="preserve"> </w:t>
      </w:r>
      <w:r w:rsidR="00A57F04" w:rsidRPr="00A57F04">
        <w:rPr>
          <w:rFonts w:ascii="Averia" w:hAnsi="Averia"/>
          <w:sz w:val="22"/>
          <w:szCs w:val="22"/>
        </w:rPr>
        <w:t>liste déroulante</w:t>
      </w:r>
    </w:p>
    <w:tbl>
      <w:tblPr>
        <w:tblStyle w:val="Grilledutableau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1555"/>
        <w:gridCol w:w="4483"/>
      </w:tblGrid>
      <w:tr w:rsidR="0005661E" w:rsidRPr="00A57F04" w14:paraId="375731C3" w14:textId="77777777" w:rsidTr="0005661E">
        <w:tc>
          <w:tcPr>
            <w:tcW w:w="1555" w:type="dxa"/>
          </w:tcPr>
          <w:p w14:paraId="6607E19F" w14:textId="77777777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b/>
                <w:bCs/>
                <w:i/>
                <w:iCs/>
                <w:sz w:val="22"/>
                <w:szCs w:val="22"/>
              </w:rPr>
            </w:pPr>
            <w:r w:rsidRPr="00A57F04">
              <w:rPr>
                <w:rFonts w:ascii="Averia" w:hAnsi="Averia"/>
                <w:b/>
                <w:bCs/>
                <w:i/>
                <w:iCs/>
                <w:sz w:val="22"/>
                <w:szCs w:val="22"/>
              </w:rPr>
              <w:t>Question</w:t>
            </w:r>
          </w:p>
        </w:tc>
        <w:tc>
          <w:tcPr>
            <w:tcW w:w="4483" w:type="dxa"/>
          </w:tcPr>
          <w:p w14:paraId="57677743" w14:textId="77777777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b/>
                <w:bCs/>
                <w:i/>
                <w:iCs/>
                <w:sz w:val="22"/>
                <w:szCs w:val="22"/>
              </w:rPr>
            </w:pPr>
            <w:r w:rsidRPr="00A57F04">
              <w:rPr>
                <w:rFonts w:ascii="Averia" w:hAnsi="Averia"/>
                <w:b/>
                <w:bCs/>
                <w:i/>
                <w:iCs/>
                <w:sz w:val="22"/>
                <w:szCs w:val="22"/>
              </w:rPr>
              <w:t>Type de question</w:t>
            </w:r>
          </w:p>
        </w:tc>
      </w:tr>
      <w:tr w:rsidR="0005661E" w:rsidRPr="00A57F04" w14:paraId="081479CA" w14:textId="77777777" w:rsidTr="0005661E">
        <w:tc>
          <w:tcPr>
            <w:tcW w:w="1555" w:type="dxa"/>
          </w:tcPr>
          <w:p w14:paraId="271CD950" w14:textId="77777777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b/>
                <w:bCs/>
                <w:sz w:val="22"/>
                <w:szCs w:val="22"/>
              </w:rPr>
            </w:pPr>
            <w:r w:rsidRPr="00A57F04">
              <w:rPr>
                <w:rFonts w:ascii="Averia" w:hAnsi="Averia"/>
                <w:b/>
                <w:bCs/>
                <w:sz w:val="22"/>
                <w:szCs w:val="22"/>
              </w:rPr>
              <w:t>Q1</w:t>
            </w:r>
          </w:p>
        </w:tc>
        <w:tc>
          <w:tcPr>
            <w:tcW w:w="4483" w:type="dxa"/>
          </w:tcPr>
          <w:p w14:paraId="18C992E1" w14:textId="77777777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sz w:val="22"/>
                <w:szCs w:val="22"/>
              </w:rPr>
            </w:pPr>
            <w:r w:rsidRPr="00A57F04">
              <w:rPr>
                <w:rFonts w:ascii="Averia" w:hAnsi="Averia"/>
                <w:sz w:val="22"/>
                <w:szCs w:val="22"/>
              </w:rPr>
              <w:t>………………………………………………..</w:t>
            </w:r>
          </w:p>
        </w:tc>
      </w:tr>
      <w:tr w:rsidR="0005661E" w:rsidRPr="00A57F04" w14:paraId="73AA9A0A" w14:textId="77777777" w:rsidTr="0005661E">
        <w:tc>
          <w:tcPr>
            <w:tcW w:w="1555" w:type="dxa"/>
          </w:tcPr>
          <w:p w14:paraId="1490E8C4" w14:textId="2B50653B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b/>
                <w:bCs/>
                <w:sz w:val="22"/>
                <w:szCs w:val="22"/>
              </w:rPr>
            </w:pPr>
            <w:r w:rsidRPr="00A57F04">
              <w:rPr>
                <w:rFonts w:ascii="Averia" w:hAnsi="Averia"/>
                <w:b/>
                <w:bCs/>
                <w:sz w:val="22"/>
                <w:szCs w:val="22"/>
              </w:rPr>
              <w:t>Q</w:t>
            </w:r>
            <w:r w:rsidR="007965AC">
              <w:rPr>
                <w:rFonts w:ascii="Averia" w:hAnsi="Averia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483" w:type="dxa"/>
          </w:tcPr>
          <w:p w14:paraId="163E6B64" w14:textId="77777777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sz w:val="22"/>
                <w:szCs w:val="22"/>
              </w:rPr>
            </w:pPr>
            <w:r w:rsidRPr="00A57F04">
              <w:rPr>
                <w:rFonts w:ascii="Averia" w:hAnsi="Averia"/>
                <w:sz w:val="22"/>
                <w:szCs w:val="22"/>
              </w:rPr>
              <w:t>………………………………………………..</w:t>
            </w:r>
          </w:p>
        </w:tc>
      </w:tr>
      <w:tr w:rsidR="0005661E" w:rsidRPr="00A57F04" w14:paraId="2293F41E" w14:textId="77777777" w:rsidTr="0005661E">
        <w:tc>
          <w:tcPr>
            <w:tcW w:w="1555" w:type="dxa"/>
          </w:tcPr>
          <w:p w14:paraId="72E4731B" w14:textId="1FA4C9E6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b/>
                <w:bCs/>
                <w:sz w:val="22"/>
                <w:szCs w:val="22"/>
              </w:rPr>
            </w:pPr>
            <w:r w:rsidRPr="00A57F04">
              <w:rPr>
                <w:rFonts w:ascii="Averia" w:hAnsi="Averia"/>
                <w:b/>
                <w:bCs/>
                <w:sz w:val="22"/>
                <w:szCs w:val="22"/>
              </w:rPr>
              <w:t>Q</w:t>
            </w:r>
            <w:r w:rsidR="006110FB">
              <w:rPr>
                <w:rFonts w:ascii="Averia" w:hAnsi="Averia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4483" w:type="dxa"/>
          </w:tcPr>
          <w:p w14:paraId="4120CE37" w14:textId="77777777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sz w:val="22"/>
                <w:szCs w:val="22"/>
              </w:rPr>
            </w:pPr>
            <w:r w:rsidRPr="00A57F04">
              <w:rPr>
                <w:rFonts w:ascii="Averia" w:hAnsi="Averia"/>
                <w:sz w:val="22"/>
                <w:szCs w:val="22"/>
              </w:rPr>
              <w:t>………………………………………………..</w:t>
            </w:r>
          </w:p>
        </w:tc>
      </w:tr>
      <w:tr w:rsidR="0005661E" w:rsidRPr="00A57F04" w14:paraId="05FD41BD" w14:textId="77777777" w:rsidTr="0005661E">
        <w:tc>
          <w:tcPr>
            <w:tcW w:w="1555" w:type="dxa"/>
          </w:tcPr>
          <w:p w14:paraId="2108D81A" w14:textId="7AA01564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b/>
                <w:bCs/>
                <w:sz w:val="22"/>
                <w:szCs w:val="22"/>
              </w:rPr>
            </w:pPr>
            <w:r w:rsidRPr="00A57F04">
              <w:rPr>
                <w:rFonts w:ascii="Averia" w:hAnsi="Averia"/>
                <w:b/>
                <w:bCs/>
                <w:sz w:val="22"/>
                <w:szCs w:val="22"/>
              </w:rPr>
              <w:t>Q</w:t>
            </w:r>
            <w:r w:rsidR="006B51DC">
              <w:rPr>
                <w:rFonts w:ascii="Averia" w:hAnsi="Averia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4483" w:type="dxa"/>
          </w:tcPr>
          <w:p w14:paraId="6B570F92" w14:textId="77777777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sz w:val="22"/>
                <w:szCs w:val="22"/>
              </w:rPr>
            </w:pPr>
            <w:r w:rsidRPr="00A57F04">
              <w:rPr>
                <w:rFonts w:ascii="Averia" w:hAnsi="Averia"/>
                <w:sz w:val="22"/>
                <w:szCs w:val="22"/>
              </w:rPr>
              <w:t>………………………………………………..</w:t>
            </w:r>
          </w:p>
        </w:tc>
      </w:tr>
      <w:tr w:rsidR="0005661E" w:rsidRPr="00A57F04" w14:paraId="0668EEBB" w14:textId="77777777" w:rsidTr="0005661E">
        <w:tc>
          <w:tcPr>
            <w:tcW w:w="1555" w:type="dxa"/>
          </w:tcPr>
          <w:p w14:paraId="5FCFA023" w14:textId="60F2F0B6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b/>
                <w:bCs/>
                <w:sz w:val="22"/>
                <w:szCs w:val="22"/>
              </w:rPr>
            </w:pPr>
            <w:r w:rsidRPr="00A57F04">
              <w:rPr>
                <w:rFonts w:ascii="Averia" w:hAnsi="Averia"/>
                <w:b/>
                <w:bCs/>
                <w:sz w:val="22"/>
                <w:szCs w:val="22"/>
              </w:rPr>
              <w:t>Q</w:t>
            </w:r>
            <w:r w:rsidR="006B51DC">
              <w:rPr>
                <w:rFonts w:ascii="Averia" w:hAnsi="Averia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4483" w:type="dxa"/>
          </w:tcPr>
          <w:p w14:paraId="3B3F4C8F" w14:textId="77777777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sz w:val="22"/>
                <w:szCs w:val="22"/>
              </w:rPr>
            </w:pPr>
            <w:r w:rsidRPr="00A57F04">
              <w:rPr>
                <w:rFonts w:ascii="Averia" w:hAnsi="Averia"/>
                <w:sz w:val="22"/>
                <w:szCs w:val="22"/>
              </w:rPr>
              <w:t>………………………………………………..</w:t>
            </w:r>
          </w:p>
        </w:tc>
      </w:tr>
      <w:tr w:rsidR="0005661E" w:rsidRPr="00A57F04" w14:paraId="01333C28" w14:textId="77777777" w:rsidTr="0005661E">
        <w:tc>
          <w:tcPr>
            <w:tcW w:w="1555" w:type="dxa"/>
          </w:tcPr>
          <w:p w14:paraId="029B3B2D" w14:textId="222121FD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b/>
                <w:bCs/>
                <w:sz w:val="22"/>
                <w:szCs w:val="22"/>
              </w:rPr>
            </w:pPr>
            <w:r w:rsidRPr="00A57F04">
              <w:rPr>
                <w:rFonts w:ascii="Averia" w:hAnsi="Averia"/>
                <w:b/>
                <w:bCs/>
                <w:sz w:val="22"/>
                <w:szCs w:val="22"/>
              </w:rPr>
              <w:t>Q</w:t>
            </w:r>
            <w:r>
              <w:rPr>
                <w:rFonts w:ascii="Averia" w:hAnsi="Averia"/>
                <w:b/>
                <w:bCs/>
                <w:sz w:val="22"/>
                <w:szCs w:val="22"/>
              </w:rPr>
              <w:t>1</w:t>
            </w:r>
            <w:r w:rsidR="006B51DC">
              <w:rPr>
                <w:rFonts w:ascii="Averia" w:hAnsi="Aver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4483" w:type="dxa"/>
          </w:tcPr>
          <w:p w14:paraId="1839EC84" w14:textId="77777777" w:rsidR="0005661E" w:rsidRPr="00A57F04" w:rsidRDefault="0005661E" w:rsidP="0005661E">
            <w:pPr>
              <w:spacing w:line="360" w:lineRule="auto"/>
              <w:ind w:left="340"/>
              <w:rPr>
                <w:rFonts w:ascii="Averia" w:hAnsi="Averia"/>
                <w:sz w:val="22"/>
                <w:szCs w:val="22"/>
              </w:rPr>
            </w:pPr>
            <w:r w:rsidRPr="00A57F04">
              <w:rPr>
                <w:rFonts w:ascii="Averia" w:hAnsi="Averia"/>
                <w:sz w:val="22"/>
                <w:szCs w:val="22"/>
              </w:rPr>
              <w:t>………………………………………………..</w:t>
            </w:r>
          </w:p>
        </w:tc>
      </w:tr>
    </w:tbl>
    <w:p w14:paraId="57E41082" w14:textId="77777777" w:rsidR="00A57F04" w:rsidRPr="00A57F04" w:rsidRDefault="00A57F04" w:rsidP="00CD0F38">
      <w:pPr>
        <w:spacing w:line="360" w:lineRule="auto"/>
        <w:ind w:left="340"/>
        <w:rPr>
          <w:rFonts w:ascii="Averia" w:hAnsi="Averia"/>
          <w:sz w:val="22"/>
          <w:szCs w:val="22"/>
        </w:rPr>
      </w:pPr>
    </w:p>
    <w:p w14:paraId="635A394B" w14:textId="77777777" w:rsidR="00A57F04" w:rsidRPr="00A57F04" w:rsidRDefault="00A57F04" w:rsidP="00CD0F38">
      <w:pPr>
        <w:spacing w:line="360" w:lineRule="auto"/>
        <w:ind w:left="340"/>
        <w:rPr>
          <w:rFonts w:ascii="Averia" w:hAnsi="Averia"/>
          <w:sz w:val="22"/>
          <w:szCs w:val="22"/>
        </w:rPr>
      </w:pPr>
    </w:p>
    <w:p w14:paraId="1754EBEF" w14:textId="77777777" w:rsidR="00A57F04" w:rsidRPr="00A57F04" w:rsidRDefault="00A57F04" w:rsidP="00CD0F38">
      <w:pPr>
        <w:spacing w:line="360" w:lineRule="auto"/>
        <w:ind w:left="340"/>
        <w:rPr>
          <w:rFonts w:ascii="Averia" w:hAnsi="Averia"/>
          <w:sz w:val="22"/>
          <w:szCs w:val="22"/>
        </w:rPr>
      </w:pPr>
    </w:p>
    <w:p w14:paraId="2FEBE2B4" w14:textId="77777777" w:rsidR="00A57F04" w:rsidRPr="00A57F04" w:rsidRDefault="00A57F04" w:rsidP="00CD0F38">
      <w:pPr>
        <w:spacing w:line="360" w:lineRule="auto"/>
        <w:ind w:left="340"/>
        <w:rPr>
          <w:rFonts w:ascii="Averia" w:hAnsi="Averia"/>
          <w:sz w:val="22"/>
          <w:szCs w:val="22"/>
        </w:rPr>
      </w:pPr>
    </w:p>
    <w:p w14:paraId="0764D3AF" w14:textId="77777777" w:rsidR="00A57F04" w:rsidRPr="00A57F04" w:rsidRDefault="00A57F04" w:rsidP="00A57F04">
      <w:pPr>
        <w:spacing w:line="276" w:lineRule="auto"/>
        <w:ind w:left="340"/>
        <w:rPr>
          <w:rFonts w:ascii="Averia" w:hAnsi="Averia"/>
          <w:sz w:val="22"/>
          <w:szCs w:val="22"/>
        </w:rPr>
      </w:pPr>
    </w:p>
    <w:p w14:paraId="2F08CB19" w14:textId="77777777" w:rsidR="00A57F04" w:rsidRPr="00A57F04" w:rsidRDefault="00A57F04" w:rsidP="00A57F04">
      <w:pPr>
        <w:spacing w:line="276" w:lineRule="auto"/>
        <w:ind w:left="340"/>
        <w:rPr>
          <w:rFonts w:ascii="Averia" w:hAnsi="Averia"/>
          <w:sz w:val="22"/>
          <w:szCs w:val="22"/>
        </w:rPr>
      </w:pPr>
    </w:p>
    <w:p w14:paraId="4440B06E" w14:textId="77777777" w:rsidR="00A57F04" w:rsidRPr="00A57F04" w:rsidRDefault="00A57F04" w:rsidP="00A57F04">
      <w:pPr>
        <w:spacing w:line="276" w:lineRule="auto"/>
        <w:ind w:left="340"/>
        <w:rPr>
          <w:rFonts w:ascii="Averia" w:hAnsi="Averia"/>
          <w:sz w:val="22"/>
          <w:szCs w:val="22"/>
        </w:rPr>
      </w:pPr>
    </w:p>
    <w:p w14:paraId="75B33798" w14:textId="77777777" w:rsidR="00A57F04" w:rsidRPr="00A57F04" w:rsidRDefault="00A57F04" w:rsidP="00A57F04">
      <w:pPr>
        <w:spacing w:line="276" w:lineRule="auto"/>
        <w:ind w:left="340"/>
        <w:rPr>
          <w:rFonts w:ascii="Averia" w:hAnsi="Averia"/>
          <w:sz w:val="22"/>
          <w:szCs w:val="22"/>
        </w:rPr>
      </w:pPr>
    </w:p>
    <w:p w14:paraId="06C9DF9D" w14:textId="77777777" w:rsidR="00A57F04" w:rsidRDefault="00A57F04" w:rsidP="00A57F04">
      <w:pPr>
        <w:spacing w:line="276" w:lineRule="auto"/>
        <w:ind w:left="340"/>
        <w:rPr>
          <w:rFonts w:ascii="Averia" w:hAnsi="Averia"/>
          <w:sz w:val="22"/>
          <w:szCs w:val="22"/>
        </w:rPr>
      </w:pPr>
    </w:p>
    <w:p w14:paraId="3ECFCFA7" w14:textId="77777777" w:rsidR="0005661E" w:rsidRDefault="0005661E" w:rsidP="00A57F04">
      <w:pPr>
        <w:spacing w:line="276" w:lineRule="auto"/>
        <w:ind w:left="340"/>
        <w:rPr>
          <w:rFonts w:ascii="Averia" w:hAnsi="Averia"/>
          <w:sz w:val="22"/>
          <w:szCs w:val="22"/>
        </w:rPr>
      </w:pPr>
    </w:p>
    <w:p w14:paraId="1D909E80" w14:textId="77777777" w:rsidR="002E04CC" w:rsidRDefault="0005661E" w:rsidP="0005661E">
      <w:pPr>
        <w:pStyle w:val="Paragraphedeliste"/>
        <w:numPr>
          <w:ilvl w:val="0"/>
          <w:numId w:val="6"/>
        </w:numPr>
        <w:spacing w:line="360" w:lineRule="auto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 xml:space="preserve">Les </w:t>
      </w:r>
      <w:r w:rsidR="002E04CC">
        <w:rPr>
          <w:rFonts w:ascii="Averia" w:hAnsi="Averia"/>
          <w:sz w:val="22"/>
          <w:szCs w:val="22"/>
        </w:rPr>
        <w:t>élèves</w:t>
      </w:r>
      <w:r>
        <w:rPr>
          <w:rFonts w:ascii="Averia" w:hAnsi="Averia"/>
          <w:sz w:val="22"/>
          <w:szCs w:val="22"/>
        </w:rPr>
        <w:t xml:space="preserve"> veulent spécifier une réponse numérique pour </w:t>
      </w:r>
      <w:proofErr w:type="gramStart"/>
      <w:r>
        <w:rPr>
          <w:rFonts w:ascii="Averia" w:hAnsi="Averia"/>
          <w:sz w:val="22"/>
          <w:szCs w:val="22"/>
        </w:rPr>
        <w:t>l</w:t>
      </w:r>
      <w:r w:rsidR="002E04CC">
        <w:rPr>
          <w:rFonts w:ascii="Averia" w:hAnsi="Averia"/>
          <w:sz w:val="22"/>
          <w:szCs w:val="22"/>
        </w:rPr>
        <w:t>a</w:t>
      </w:r>
      <w:r>
        <w:rPr>
          <w:rFonts w:ascii="Averia" w:hAnsi="Averia"/>
          <w:sz w:val="22"/>
          <w:szCs w:val="22"/>
        </w:rPr>
        <w:t xml:space="preserve"> questions</w:t>
      </w:r>
      <w:proofErr w:type="gramEnd"/>
      <w:r>
        <w:rPr>
          <w:rFonts w:ascii="Averia" w:hAnsi="Averia"/>
          <w:sz w:val="22"/>
          <w:szCs w:val="22"/>
        </w:rPr>
        <w:t xml:space="preserve"> </w:t>
      </w:r>
      <w:r w:rsidRPr="0005661E">
        <w:rPr>
          <w:rFonts w:ascii="Averia" w:hAnsi="Averia"/>
          <w:b/>
          <w:bCs/>
          <w:sz w:val="22"/>
          <w:szCs w:val="22"/>
        </w:rPr>
        <w:t>Q</w:t>
      </w:r>
      <w:r w:rsidR="002E04CC">
        <w:rPr>
          <w:rFonts w:ascii="Averia" w:hAnsi="Averia"/>
          <w:b/>
          <w:bCs/>
          <w:sz w:val="22"/>
          <w:szCs w:val="22"/>
        </w:rPr>
        <w:t>2</w:t>
      </w:r>
      <w:r w:rsidRPr="0005661E">
        <w:rPr>
          <w:rFonts w:ascii="Averia" w:hAnsi="Averia"/>
          <w:sz w:val="22"/>
          <w:szCs w:val="22"/>
        </w:rPr>
        <w:t>. Est-il possible ?</w:t>
      </w:r>
      <w:r>
        <w:rPr>
          <w:rFonts w:ascii="Averia" w:hAnsi="Averia"/>
          <w:sz w:val="22"/>
          <w:szCs w:val="22"/>
        </w:rPr>
        <w:t xml:space="preserve">  ……………..</w:t>
      </w:r>
    </w:p>
    <w:p w14:paraId="43043C1C" w14:textId="799D2B3C" w:rsidR="0005661E" w:rsidRDefault="0005661E" w:rsidP="002E04CC">
      <w:pPr>
        <w:pStyle w:val="Paragraphedeliste"/>
        <w:spacing w:line="360" w:lineRule="auto"/>
        <w:ind w:left="700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> Si oui, citer la technique utilisée : ………………………………</w:t>
      </w:r>
      <w:proofErr w:type="gramStart"/>
      <w:r>
        <w:rPr>
          <w:rFonts w:ascii="Averia" w:hAnsi="Averia"/>
          <w:sz w:val="22"/>
          <w:szCs w:val="22"/>
        </w:rPr>
        <w:t>…….</w:t>
      </w:r>
      <w:proofErr w:type="gramEnd"/>
      <w:r>
        <w:rPr>
          <w:rFonts w:ascii="Averia" w:hAnsi="Averia"/>
          <w:sz w:val="22"/>
          <w:szCs w:val="22"/>
        </w:rPr>
        <w:t>.</w:t>
      </w:r>
      <w:r w:rsidR="00C13431">
        <w:rPr>
          <w:rFonts w:ascii="Averia" w:hAnsi="Averia"/>
          <w:sz w:val="22"/>
          <w:szCs w:val="22"/>
        </w:rPr>
        <w:t xml:space="preserve"> </w:t>
      </w:r>
      <w:r w:rsidR="00C13431" w:rsidRPr="00C13431">
        <w:rPr>
          <w:rFonts w:ascii="Averia" w:hAnsi="Averia"/>
          <w:b/>
          <w:bCs/>
        </w:rPr>
        <w:t>(1 pt)</w:t>
      </w:r>
    </w:p>
    <w:p w14:paraId="11C797F6" w14:textId="6FBAE162" w:rsidR="0005661E" w:rsidRPr="0005661E" w:rsidRDefault="0005661E" w:rsidP="0005661E">
      <w:pPr>
        <w:pStyle w:val="Paragraphedeliste"/>
        <w:numPr>
          <w:ilvl w:val="0"/>
          <w:numId w:val="6"/>
        </w:numPr>
        <w:spacing w:line="360" w:lineRule="auto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>Nommer deux méthodes de partage de ce formulaire : par ……………</w:t>
      </w:r>
      <w:proofErr w:type="gramStart"/>
      <w:r>
        <w:rPr>
          <w:rFonts w:ascii="Averia" w:hAnsi="Averia"/>
          <w:sz w:val="22"/>
          <w:szCs w:val="22"/>
        </w:rPr>
        <w:t>…….</w:t>
      </w:r>
      <w:proofErr w:type="gramEnd"/>
      <w:r>
        <w:rPr>
          <w:rFonts w:ascii="Averia" w:hAnsi="Averia"/>
          <w:sz w:val="22"/>
          <w:szCs w:val="22"/>
        </w:rPr>
        <w:t>, par …………………..</w:t>
      </w:r>
      <w:r w:rsidR="00C13431">
        <w:rPr>
          <w:rFonts w:ascii="Averia" w:hAnsi="Averia"/>
          <w:sz w:val="22"/>
          <w:szCs w:val="22"/>
        </w:rPr>
        <w:t xml:space="preserve"> </w:t>
      </w:r>
      <w:r w:rsidR="00C13431" w:rsidRPr="00C13431">
        <w:rPr>
          <w:rFonts w:ascii="Averia" w:hAnsi="Averia"/>
          <w:b/>
          <w:bCs/>
        </w:rPr>
        <w:t>(1 pt)</w:t>
      </w:r>
    </w:p>
    <w:p w14:paraId="0EB0AD31" w14:textId="05D95224" w:rsidR="00CF7313" w:rsidRDefault="00CF7313" w:rsidP="0005661E">
      <w:pPr>
        <w:spacing w:line="360" w:lineRule="auto"/>
        <w:ind w:left="340"/>
        <w:rPr>
          <w:rFonts w:ascii="Averia" w:hAnsi="Averia"/>
          <w:sz w:val="22"/>
          <w:szCs w:val="22"/>
        </w:rPr>
      </w:pPr>
    </w:p>
    <w:p w14:paraId="41EE01FD" w14:textId="77777777" w:rsidR="00E02BFE" w:rsidRDefault="00E02BFE" w:rsidP="0005661E">
      <w:pPr>
        <w:spacing w:line="360" w:lineRule="auto"/>
        <w:ind w:left="340"/>
        <w:rPr>
          <w:rFonts w:ascii="Averia" w:hAnsi="Averia"/>
          <w:sz w:val="22"/>
          <w:szCs w:val="22"/>
        </w:rPr>
      </w:pPr>
    </w:p>
    <w:p w14:paraId="3F61B4D6" w14:textId="77777777" w:rsidR="00E02BFE" w:rsidRDefault="00E02BFE" w:rsidP="0005661E">
      <w:pPr>
        <w:spacing w:line="360" w:lineRule="auto"/>
        <w:ind w:left="340"/>
        <w:rPr>
          <w:rFonts w:ascii="Averia" w:hAnsi="Averia"/>
          <w:sz w:val="22"/>
          <w:szCs w:val="22"/>
        </w:rPr>
      </w:pPr>
    </w:p>
    <w:p w14:paraId="56052368" w14:textId="58A1A949" w:rsidR="00E02BFE" w:rsidRDefault="002E04CC" w:rsidP="0005661E">
      <w:pPr>
        <w:spacing w:line="360" w:lineRule="auto"/>
        <w:ind w:left="340"/>
        <w:rPr>
          <w:rFonts w:ascii="Averia" w:hAnsi="Averia"/>
          <w:sz w:val="22"/>
          <w:szCs w:val="2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97E53" wp14:editId="59792497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7048500" cy="9563100"/>
                <wp:effectExtent l="0" t="0" r="19050" b="19050"/>
                <wp:wrapNone/>
                <wp:docPr id="45275384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956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9BF3D" id="Rectangle 12" o:spid="_x0000_s1026" style="position:absolute;margin-left:0;margin-top:16.6pt;width:555pt;height:75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" filled="f" strokecolor="#0a121c [484]" strokeweight="2pt"/>
            </w:pict>
          </mc:Fallback>
        </mc:AlternateContent>
      </w:r>
    </w:p>
    <w:p w14:paraId="1DA780E3" w14:textId="7AF26F9D" w:rsidR="00E02BFE" w:rsidRDefault="00E02BFE" w:rsidP="0005661E">
      <w:pPr>
        <w:spacing w:line="360" w:lineRule="auto"/>
        <w:ind w:left="340"/>
        <w:rPr>
          <w:rFonts w:ascii="Averia" w:hAnsi="Averia"/>
          <w:sz w:val="22"/>
          <w:szCs w:val="22"/>
        </w:rPr>
      </w:pPr>
    </w:p>
    <w:p w14:paraId="5D429F9E" w14:textId="58192B5E" w:rsidR="00E02BFE" w:rsidRPr="00A57F04" w:rsidRDefault="00E02BFE" w:rsidP="0005661E">
      <w:pPr>
        <w:spacing w:line="360" w:lineRule="auto"/>
        <w:ind w:left="340"/>
        <w:rPr>
          <w:rFonts w:ascii="Averia" w:hAnsi="Averia"/>
          <w:sz w:val="22"/>
          <w:szCs w:val="22"/>
        </w:rPr>
      </w:pPr>
    </w:p>
    <w:p w14:paraId="74B4BD82" w14:textId="77777777" w:rsidR="00CF7313" w:rsidRPr="00A57F04" w:rsidRDefault="00CF7313" w:rsidP="00CF7313">
      <w:pPr>
        <w:rPr>
          <w:rFonts w:ascii="Averia" w:hAnsi="Averia"/>
          <w:sz w:val="22"/>
          <w:szCs w:val="22"/>
        </w:rPr>
      </w:pPr>
    </w:p>
    <w:p w14:paraId="5A8999B5" w14:textId="5A50A43D" w:rsidR="00CF7313" w:rsidRDefault="00E02BFE" w:rsidP="00CF7313">
      <w:pPr>
        <w:rPr>
          <w:rFonts w:ascii="Averia" w:hAnsi="Averia"/>
          <w:b/>
          <w:bCs/>
          <w:sz w:val="28"/>
          <w:szCs w:val="28"/>
        </w:rPr>
      </w:pPr>
      <w:r w:rsidRPr="00E02BFE">
        <w:rPr>
          <w:rFonts w:ascii="Averia" w:hAnsi="Averia"/>
          <w:b/>
          <w:bCs/>
          <w:sz w:val="32"/>
          <w:szCs w:val="32"/>
        </w:rPr>
        <w:t xml:space="preserve">    </w:t>
      </w:r>
      <w:r w:rsidRPr="00CF7313">
        <w:rPr>
          <w:rFonts w:ascii="Averia" w:hAnsi="Averia"/>
          <w:b/>
          <w:bCs/>
          <w:sz w:val="32"/>
          <w:szCs w:val="32"/>
          <w:u w:val="single"/>
        </w:rPr>
        <w:t xml:space="preserve">Partie </w:t>
      </w:r>
      <w:r w:rsidR="00416A92">
        <w:rPr>
          <w:rFonts w:ascii="Averia" w:hAnsi="Averia"/>
          <w:b/>
          <w:bCs/>
          <w:sz w:val="32"/>
          <w:szCs w:val="32"/>
          <w:u w:val="single"/>
        </w:rPr>
        <w:t>2</w:t>
      </w:r>
      <w:r w:rsidRPr="00CF7313">
        <w:rPr>
          <w:rFonts w:ascii="Averia" w:hAnsi="Averia"/>
          <w:b/>
          <w:bCs/>
          <w:sz w:val="32"/>
          <w:szCs w:val="32"/>
          <w:u w:val="single"/>
        </w:rPr>
        <w:t> :</w:t>
      </w:r>
      <w:r w:rsidRPr="00A7672B">
        <w:rPr>
          <w:rFonts w:ascii="Averia" w:hAnsi="Averia"/>
        </w:rPr>
        <w:t xml:space="preserve"> </w:t>
      </w:r>
      <w:r>
        <w:rPr>
          <w:rFonts w:ascii="Averia" w:hAnsi="Averia"/>
          <w:b/>
          <w:bCs/>
          <w:sz w:val="28"/>
          <w:szCs w:val="28"/>
        </w:rPr>
        <w:t>Collecte et nettoyage</w:t>
      </w:r>
      <w:r w:rsidR="004F0ADD">
        <w:rPr>
          <w:rFonts w:ascii="Averia" w:hAnsi="Averia"/>
          <w:b/>
          <w:bCs/>
          <w:sz w:val="28"/>
          <w:szCs w:val="28"/>
        </w:rPr>
        <w:t xml:space="preserve"> (Pratique)</w:t>
      </w:r>
    </w:p>
    <w:p w14:paraId="12E861C9" w14:textId="77777777" w:rsidR="007B14CC" w:rsidRPr="00C13431" w:rsidRDefault="007B14CC" w:rsidP="007B14CC">
      <w:pPr>
        <w:rPr>
          <w:rFonts w:ascii="Averia" w:hAnsi="Averia"/>
          <w:b/>
          <w:bCs/>
          <w:sz w:val="22"/>
          <w:szCs w:val="22"/>
        </w:rPr>
      </w:pPr>
      <w:r>
        <w:rPr>
          <w:rFonts w:ascii="Averia" w:hAnsi="Averia"/>
          <w:b/>
          <w:bCs/>
          <w:sz w:val="28"/>
          <w:szCs w:val="28"/>
        </w:rPr>
        <w:t xml:space="preserve">                                                     </w:t>
      </w:r>
      <w:r w:rsidRPr="00C13431">
        <w:rPr>
          <w:rFonts w:ascii="Averia" w:hAnsi="Averia"/>
          <w:b/>
          <w:bCs/>
          <w:sz w:val="22"/>
          <w:szCs w:val="22"/>
        </w:rPr>
        <w:t xml:space="preserve"> (10 pts)</w:t>
      </w:r>
    </w:p>
    <w:p w14:paraId="40DCDC07" w14:textId="77FC1017" w:rsidR="007B14CC" w:rsidRDefault="007B14CC" w:rsidP="00CF7313">
      <w:pPr>
        <w:rPr>
          <w:rFonts w:ascii="Averia" w:hAnsi="Averia"/>
          <w:b/>
          <w:bCs/>
          <w:sz w:val="28"/>
          <w:szCs w:val="28"/>
        </w:rPr>
      </w:pPr>
      <w:r>
        <w:rPr>
          <w:rFonts w:ascii="Averia" w:hAnsi="Averia"/>
          <w:b/>
          <w:bCs/>
          <w:sz w:val="28"/>
          <w:szCs w:val="28"/>
        </w:rPr>
        <w:t xml:space="preserve">                </w:t>
      </w:r>
      <w:r w:rsidRPr="00275465">
        <w:rPr>
          <w:rFonts w:ascii="Averia" w:hAnsi="Averia"/>
        </w:rPr>
        <w:t xml:space="preserve">    </w:t>
      </w:r>
    </w:p>
    <w:p w14:paraId="758D0E35" w14:textId="77777777" w:rsidR="00A92902" w:rsidRDefault="00A92902" w:rsidP="00CF7313">
      <w:pPr>
        <w:rPr>
          <w:rFonts w:ascii="Averia" w:hAnsi="Averia"/>
          <w:b/>
          <w:bCs/>
          <w:sz w:val="28"/>
          <w:szCs w:val="28"/>
        </w:rPr>
      </w:pPr>
    </w:p>
    <w:p w14:paraId="4E477461" w14:textId="5C944D54" w:rsidR="00141703" w:rsidRPr="00141703" w:rsidRDefault="000A3CE9" w:rsidP="00282188">
      <w:pPr>
        <w:spacing w:line="480" w:lineRule="auto"/>
        <w:ind w:left="340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 xml:space="preserve">Après le partage du formulaire, les </w:t>
      </w:r>
      <w:r w:rsidR="002E04CC">
        <w:rPr>
          <w:rFonts w:ascii="Averia" w:hAnsi="Averia"/>
          <w:sz w:val="22"/>
          <w:szCs w:val="22"/>
        </w:rPr>
        <w:t xml:space="preserve">élèves </w:t>
      </w:r>
      <w:r>
        <w:rPr>
          <w:rFonts w:ascii="Averia" w:hAnsi="Averia"/>
          <w:sz w:val="22"/>
          <w:szCs w:val="22"/>
        </w:rPr>
        <w:t>ont collecté les réponses dans un classeur. Ils ont choisi un petit échantillon pour travailler dessus. Aider les à nettoyer et mettre en forme le tableau en suivant ces questions :</w:t>
      </w:r>
    </w:p>
    <w:p w14:paraId="26489949" w14:textId="73DC04C7" w:rsidR="00141703" w:rsidRPr="00141703" w:rsidRDefault="000A3CE9" w:rsidP="00282188">
      <w:pPr>
        <w:spacing w:line="480" w:lineRule="auto"/>
        <w:ind w:left="340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 xml:space="preserve">1- </w:t>
      </w:r>
      <w:r w:rsidR="00141703" w:rsidRPr="00141703">
        <w:rPr>
          <w:rFonts w:ascii="Averia" w:hAnsi="Averia"/>
          <w:sz w:val="22"/>
          <w:szCs w:val="22"/>
        </w:rPr>
        <w:t xml:space="preserve">Ouvrir le fichier Excel </w:t>
      </w:r>
      <w:r>
        <w:rPr>
          <w:rFonts w:ascii="Averia" w:hAnsi="Averia"/>
          <w:sz w:val="22"/>
          <w:szCs w:val="22"/>
        </w:rPr>
        <w:t>qui contient les réponses. Le fichier est dans le dossier</w:t>
      </w:r>
      <w:r w:rsidR="001B3293">
        <w:rPr>
          <w:rFonts w:ascii="Averia" w:hAnsi="Averia"/>
          <w:sz w:val="22"/>
          <w:szCs w:val="22"/>
        </w:rPr>
        <w:t xml:space="preserve"> « </w:t>
      </w:r>
      <w:r w:rsidR="002E04CC">
        <w:rPr>
          <w:rFonts w:ascii="Averia" w:hAnsi="Averia"/>
          <w:sz w:val="22"/>
          <w:szCs w:val="22"/>
        </w:rPr>
        <w:t>Violence</w:t>
      </w:r>
      <w:r w:rsidR="001B3293">
        <w:rPr>
          <w:rFonts w:ascii="Averia" w:hAnsi="Averia"/>
          <w:sz w:val="22"/>
          <w:szCs w:val="22"/>
        </w:rPr>
        <w:t> » </w:t>
      </w:r>
      <w:r>
        <w:rPr>
          <w:rFonts w:ascii="Averia" w:hAnsi="Averia"/>
          <w:sz w:val="22"/>
          <w:szCs w:val="22"/>
        </w:rPr>
        <w:t>sous le dossier</w:t>
      </w:r>
      <w:r w:rsidR="001B3293">
        <w:rPr>
          <w:rFonts w:ascii="Averia" w:hAnsi="Averia"/>
          <w:sz w:val="22"/>
          <w:szCs w:val="22"/>
        </w:rPr>
        <w:t xml:space="preserve"> « Devoir 2</w:t>
      </w:r>
      <w:r w:rsidR="001B3293" w:rsidRPr="000A3CE9">
        <w:rPr>
          <w:rFonts w:ascii="Averia" w:hAnsi="Averia"/>
          <w:sz w:val="22"/>
          <w:szCs w:val="22"/>
          <w:vertAlign w:val="superscript"/>
        </w:rPr>
        <w:t>ème</w:t>
      </w:r>
      <w:r w:rsidR="001B3293">
        <w:rPr>
          <w:rFonts w:ascii="Averia" w:hAnsi="Averia"/>
          <w:sz w:val="22"/>
          <w:szCs w:val="22"/>
        </w:rPr>
        <w:t xml:space="preserve"> éco </w:t>
      </w:r>
      <w:proofErr w:type="gramStart"/>
      <w:r w:rsidR="001B3293">
        <w:rPr>
          <w:rFonts w:ascii="Averia" w:hAnsi="Averia"/>
          <w:sz w:val="22"/>
          <w:szCs w:val="22"/>
        </w:rPr>
        <w:t xml:space="preserve">» </w:t>
      </w:r>
      <w:r>
        <w:rPr>
          <w:rFonts w:ascii="Averia" w:hAnsi="Averia"/>
          <w:sz w:val="22"/>
          <w:szCs w:val="22"/>
        </w:rPr>
        <w:t xml:space="preserve"> sur</w:t>
      </w:r>
      <w:proofErr w:type="gramEnd"/>
      <w:r>
        <w:rPr>
          <w:rFonts w:ascii="Averia" w:hAnsi="Averia"/>
          <w:sz w:val="22"/>
          <w:szCs w:val="22"/>
        </w:rPr>
        <w:t xml:space="preserve"> le bureau.</w:t>
      </w:r>
      <w:r w:rsidR="00141703" w:rsidRPr="00141703">
        <w:rPr>
          <w:rFonts w:ascii="Averia" w:hAnsi="Averia"/>
          <w:sz w:val="22"/>
          <w:szCs w:val="22"/>
        </w:rPr>
        <w:t xml:space="preserve"> </w:t>
      </w:r>
    </w:p>
    <w:p w14:paraId="4A2D5C83" w14:textId="1506F592" w:rsidR="00141703" w:rsidRDefault="000A3CE9" w:rsidP="00282188">
      <w:pPr>
        <w:spacing w:line="480" w:lineRule="auto"/>
        <w:ind w:left="340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 xml:space="preserve">2- </w:t>
      </w:r>
      <w:r w:rsidRPr="000A3CE9">
        <w:rPr>
          <w:rFonts w:ascii="Averia" w:hAnsi="Averia"/>
          <w:sz w:val="22"/>
          <w:szCs w:val="22"/>
        </w:rPr>
        <w:t>Enregistrer ce classeur dans votre dossier de travail « 2ème éco » dans mes documents sous le nom :</w:t>
      </w:r>
      <w:r w:rsidR="006A7BF6">
        <w:rPr>
          <w:rFonts w:ascii="Averia" w:hAnsi="Averia"/>
          <w:sz w:val="22"/>
          <w:szCs w:val="22"/>
        </w:rPr>
        <w:t xml:space="preserve">   </w:t>
      </w:r>
      <w:proofErr w:type="gramStart"/>
      <w:r w:rsidR="006A7BF6">
        <w:rPr>
          <w:rFonts w:ascii="Averia" w:hAnsi="Averia"/>
          <w:sz w:val="22"/>
          <w:szCs w:val="22"/>
        </w:rPr>
        <w:t xml:space="preserve">  </w:t>
      </w:r>
      <w:r w:rsidRPr="000A3CE9">
        <w:rPr>
          <w:rFonts w:ascii="Averia" w:hAnsi="Averia"/>
          <w:sz w:val="22"/>
          <w:szCs w:val="22"/>
        </w:rPr>
        <w:t xml:space="preserve"> «</w:t>
      </w:r>
      <w:proofErr w:type="gramEnd"/>
      <w:r w:rsidR="00550FBD">
        <w:rPr>
          <w:rFonts w:ascii="Averia" w:hAnsi="Averia"/>
          <w:sz w:val="22"/>
          <w:szCs w:val="22"/>
        </w:rPr>
        <w:t xml:space="preserve"> </w:t>
      </w:r>
      <w:proofErr w:type="spellStart"/>
      <w:r w:rsidRPr="000A3CE9">
        <w:rPr>
          <w:rFonts w:ascii="Averia" w:hAnsi="Averia"/>
          <w:sz w:val="22"/>
          <w:szCs w:val="22"/>
        </w:rPr>
        <w:t>Prénom_Nom_</w:t>
      </w:r>
      <w:r>
        <w:rPr>
          <w:rFonts w:ascii="Averia" w:hAnsi="Averia"/>
          <w:sz w:val="22"/>
          <w:szCs w:val="22"/>
        </w:rPr>
        <w:t>devoir</w:t>
      </w:r>
      <w:proofErr w:type="spellEnd"/>
      <w:r w:rsidRPr="000A3CE9">
        <w:rPr>
          <w:rFonts w:ascii="Averia" w:hAnsi="Averia"/>
          <w:sz w:val="22"/>
          <w:szCs w:val="22"/>
        </w:rPr>
        <w:t xml:space="preserve"> ».</w:t>
      </w:r>
      <w:r w:rsidR="00550FBD" w:rsidRPr="00550FBD">
        <w:rPr>
          <w:rFonts w:ascii="Averia" w:hAnsi="Averia"/>
          <w:b/>
          <w:bCs/>
        </w:rPr>
        <w:t xml:space="preserve"> </w:t>
      </w:r>
      <w:r w:rsidR="00550FBD" w:rsidRPr="00C13431">
        <w:rPr>
          <w:rFonts w:ascii="Averia" w:hAnsi="Averia"/>
          <w:b/>
          <w:bCs/>
        </w:rPr>
        <w:t>(</w:t>
      </w:r>
      <w:r w:rsidR="00550FBD">
        <w:rPr>
          <w:rFonts w:ascii="Averia" w:hAnsi="Averia"/>
          <w:b/>
          <w:bCs/>
        </w:rPr>
        <w:t>0.5</w:t>
      </w:r>
      <w:r w:rsidR="00550FBD" w:rsidRPr="00C13431">
        <w:rPr>
          <w:rFonts w:ascii="Averia" w:hAnsi="Averia"/>
          <w:b/>
          <w:bCs/>
        </w:rPr>
        <w:t xml:space="preserve"> pt)</w:t>
      </w:r>
    </w:p>
    <w:p w14:paraId="306CFCDF" w14:textId="0D46970A" w:rsidR="000A3CE9" w:rsidRPr="00141703" w:rsidRDefault="000A3CE9" w:rsidP="00282188">
      <w:pPr>
        <w:spacing w:line="480" w:lineRule="auto"/>
        <w:ind w:left="340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 xml:space="preserve">3- </w:t>
      </w:r>
      <w:r w:rsidRPr="000A3CE9">
        <w:rPr>
          <w:rFonts w:ascii="Averia" w:hAnsi="Averia"/>
          <w:sz w:val="22"/>
          <w:szCs w:val="22"/>
        </w:rPr>
        <w:t xml:space="preserve">Renommer la feuille de calcul par « </w:t>
      </w:r>
      <w:r w:rsidR="002E04CC">
        <w:rPr>
          <w:rFonts w:ascii="Averia" w:hAnsi="Averia"/>
          <w:sz w:val="22"/>
          <w:szCs w:val="22"/>
        </w:rPr>
        <w:t>Violence</w:t>
      </w:r>
      <w:r w:rsidRPr="000A3CE9">
        <w:rPr>
          <w:rFonts w:ascii="Averia" w:hAnsi="Averia"/>
          <w:sz w:val="22"/>
          <w:szCs w:val="22"/>
        </w:rPr>
        <w:t xml:space="preserve"> » et </w:t>
      </w:r>
      <w:r w:rsidR="002E04CC">
        <w:rPr>
          <w:rFonts w:ascii="Averia" w:hAnsi="Averia"/>
          <w:sz w:val="22"/>
          <w:szCs w:val="22"/>
        </w:rPr>
        <w:t>insérer une nouvelle feuille nommé</w:t>
      </w:r>
      <w:r w:rsidR="0069660C">
        <w:rPr>
          <w:rFonts w:ascii="Averia" w:hAnsi="Averia"/>
          <w:sz w:val="22"/>
          <w:szCs w:val="22"/>
        </w:rPr>
        <w:t>e</w:t>
      </w:r>
      <w:proofErr w:type="gramStart"/>
      <w:r w:rsidR="002E04CC">
        <w:rPr>
          <w:rFonts w:ascii="Averia" w:hAnsi="Averia"/>
          <w:sz w:val="22"/>
          <w:szCs w:val="22"/>
        </w:rPr>
        <w:t xml:space="preserve"> «</w:t>
      </w:r>
      <w:r w:rsidR="0069660C">
        <w:rPr>
          <w:rFonts w:ascii="Averia" w:hAnsi="Averia"/>
          <w:sz w:val="22"/>
          <w:szCs w:val="22"/>
        </w:rPr>
        <w:t>enseignants</w:t>
      </w:r>
      <w:proofErr w:type="gramEnd"/>
      <w:r w:rsidR="002E04CC">
        <w:rPr>
          <w:rFonts w:ascii="Averia" w:hAnsi="Averia"/>
          <w:sz w:val="22"/>
          <w:szCs w:val="22"/>
        </w:rPr>
        <w:t>»</w:t>
      </w:r>
      <w:r w:rsidRPr="000A3CE9">
        <w:rPr>
          <w:rFonts w:ascii="Averia" w:hAnsi="Averia"/>
          <w:sz w:val="22"/>
          <w:szCs w:val="22"/>
        </w:rPr>
        <w:t>.</w:t>
      </w:r>
      <w:r w:rsidR="00550FBD">
        <w:rPr>
          <w:rFonts w:ascii="Averia" w:hAnsi="Averia"/>
          <w:sz w:val="22"/>
          <w:szCs w:val="22"/>
        </w:rPr>
        <w:t xml:space="preserve"> </w:t>
      </w:r>
      <w:r w:rsidR="00550FBD" w:rsidRPr="00C13431">
        <w:rPr>
          <w:rFonts w:ascii="Averia" w:hAnsi="Averia"/>
          <w:b/>
          <w:bCs/>
        </w:rPr>
        <w:t>(1 pt)</w:t>
      </w:r>
    </w:p>
    <w:p w14:paraId="4942E302" w14:textId="341240BC" w:rsidR="00141703" w:rsidRPr="00141703" w:rsidRDefault="00B60760" w:rsidP="00282188">
      <w:pPr>
        <w:spacing w:line="480" w:lineRule="auto"/>
        <w:ind w:left="340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 xml:space="preserve">4- </w:t>
      </w:r>
      <w:r w:rsidR="00141703" w:rsidRPr="00141703">
        <w:rPr>
          <w:rFonts w:ascii="Averia" w:hAnsi="Averia"/>
          <w:sz w:val="22"/>
          <w:szCs w:val="22"/>
        </w:rPr>
        <w:t>Supprimer la colonne Horodateur</w:t>
      </w:r>
      <w:r w:rsidR="000A3CE9">
        <w:rPr>
          <w:rFonts w:ascii="Averia" w:hAnsi="Averia"/>
          <w:sz w:val="22"/>
          <w:szCs w:val="22"/>
        </w:rPr>
        <w:t>.</w:t>
      </w:r>
      <w:r w:rsidR="00550FBD" w:rsidRPr="00550FBD">
        <w:rPr>
          <w:rFonts w:ascii="Averia" w:hAnsi="Averia"/>
          <w:b/>
          <w:bCs/>
        </w:rPr>
        <w:t xml:space="preserve"> </w:t>
      </w:r>
      <w:r w:rsidR="00550FBD" w:rsidRPr="00C13431">
        <w:rPr>
          <w:rFonts w:ascii="Averia" w:hAnsi="Averia"/>
          <w:b/>
          <w:bCs/>
        </w:rPr>
        <w:t>(1 pt)</w:t>
      </w:r>
    </w:p>
    <w:p w14:paraId="260BA044" w14:textId="527A65FA" w:rsidR="00141703" w:rsidRPr="00141703" w:rsidRDefault="00B60760" w:rsidP="00282188">
      <w:pPr>
        <w:spacing w:line="480" w:lineRule="auto"/>
        <w:ind w:left="340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 xml:space="preserve">5- </w:t>
      </w:r>
      <w:r w:rsidR="00141703" w:rsidRPr="00141703">
        <w:rPr>
          <w:rFonts w:ascii="Averia" w:hAnsi="Averia"/>
          <w:sz w:val="22"/>
          <w:szCs w:val="22"/>
        </w:rPr>
        <w:t xml:space="preserve">Supprimer </w:t>
      </w:r>
      <w:r w:rsidR="000A3CE9">
        <w:rPr>
          <w:rFonts w:ascii="Averia" w:hAnsi="Averia"/>
          <w:sz w:val="22"/>
          <w:szCs w:val="22"/>
        </w:rPr>
        <w:t>les lignes vides.</w:t>
      </w:r>
      <w:r w:rsidR="00550FBD" w:rsidRPr="00550FBD">
        <w:rPr>
          <w:rFonts w:ascii="Averia" w:hAnsi="Averia"/>
          <w:b/>
          <w:bCs/>
        </w:rPr>
        <w:t xml:space="preserve"> </w:t>
      </w:r>
      <w:r w:rsidR="00550FBD" w:rsidRPr="00C13431">
        <w:rPr>
          <w:rFonts w:ascii="Averia" w:hAnsi="Averia"/>
          <w:b/>
          <w:bCs/>
        </w:rPr>
        <w:t>(1 pt)</w:t>
      </w:r>
    </w:p>
    <w:p w14:paraId="271010B2" w14:textId="29007C1A" w:rsidR="00141703" w:rsidRPr="00141703" w:rsidRDefault="00B60760" w:rsidP="00282188">
      <w:pPr>
        <w:spacing w:line="480" w:lineRule="auto"/>
        <w:ind w:left="340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 xml:space="preserve">6- </w:t>
      </w:r>
      <w:r w:rsidR="00E156E4">
        <w:rPr>
          <w:rFonts w:ascii="Averia" w:hAnsi="Averia"/>
          <w:sz w:val="22"/>
          <w:szCs w:val="22"/>
        </w:rPr>
        <w:t>Insérer une ligne</w:t>
      </w:r>
      <w:r w:rsidR="00141703" w:rsidRPr="00141703">
        <w:rPr>
          <w:rFonts w:ascii="Averia" w:hAnsi="Averia"/>
          <w:sz w:val="22"/>
          <w:szCs w:val="22"/>
        </w:rPr>
        <w:t xml:space="preserve"> au début du tableau</w:t>
      </w:r>
      <w:r w:rsidR="00E156E4">
        <w:rPr>
          <w:rFonts w:ascii="Averia" w:hAnsi="Averia"/>
          <w:sz w:val="22"/>
          <w:szCs w:val="22"/>
        </w:rPr>
        <w:t xml:space="preserve"> puis</w:t>
      </w:r>
      <w:r w:rsidR="00141703" w:rsidRPr="00141703">
        <w:rPr>
          <w:rFonts w:ascii="Averia" w:hAnsi="Averia"/>
          <w:sz w:val="22"/>
          <w:szCs w:val="22"/>
        </w:rPr>
        <w:t xml:space="preserve"> fusionner les cellules A1 jusqu’à </w:t>
      </w:r>
      <w:r w:rsidR="0069660C">
        <w:rPr>
          <w:rFonts w:ascii="Averia" w:hAnsi="Averia"/>
          <w:sz w:val="22"/>
          <w:szCs w:val="22"/>
        </w:rPr>
        <w:t>O</w:t>
      </w:r>
      <w:r w:rsidR="00141703" w:rsidRPr="00141703">
        <w:rPr>
          <w:rFonts w:ascii="Averia" w:hAnsi="Averia"/>
          <w:sz w:val="22"/>
          <w:szCs w:val="22"/>
        </w:rPr>
        <w:t>1</w:t>
      </w:r>
      <w:r w:rsidR="00550FBD">
        <w:rPr>
          <w:rFonts w:ascii="Averia" w:hAnsi="Averia"/>
          <w:sz w:val="22"/>
          <w:szCs w:val="22"/>
        </w:rPr>
        <w:t xml:space="preserve">. </w:t>
      </w:r>
      <w:r w:rsidR="00550FBD" w:rsidRPr="00C13431">
        <w:rPr>
          <w:rFonts w:ascii="Averia" w:hAnsi="Averia"/>
          <w:b/>
          <w:bCs/>
        </w:rPr>
        <w:t>(1 pt)</w:t>
      </w:r>
    </w:p>
    <w:p w14:paraId="2E5D34C9" w14:textId="6F8966DA" w:rsidR="00141703" w:rsidRDefault="00141703" w:rsidP="00282188">
      <w:pPr>
        <w:pStyle w:val="Paragraphedeliste"/>
        <w:numPr>
          <w:ilvl w:val="0"/>
          <w:numId w:val="10"/>
        </w:numPr>
        <w:spacing w:line="480" w:lineRule="auto"/>
        <w:rPr>
          <w:rFonts w:ascii="Averia" w:hAnsi="Averia"/>
          <w:sz w:val="22"/>
          <w:szCs w:val="22"/>
        </w:rPr>
      </w:pPr>
      <w:r w:rsidRPr="00B60760">
        <w:rPr>
          <w:rFonts w:ascii="Averia" w:hAnsi="Averia"/>
          <w:sz w:val="22"/>
          <w:szCs w:val="22"/>
        </w:rPr>
        <w:t xml:space="preserve">Ajouter le titre </w:t>
      </w:r>
      <w:r w:rsidR="00E156E4" w:rsidRPr="00B60760">
        <w:rPr>
          <w:rFonts w:ascii="Averia" w:hAnsi="Averia"/>
          <w:sz w:val="22"/>
          <w:szCs w:val="22"/>
        </w:rPr>
        <w:t>« </w:t>
      </w:r>
      <w:r w:rsidR="002E04CC">
        <w:rPr>
          <w:rFonts w:ascii="Averia" w:hAnsi="Averia"/>
          <w:sz w:val="22"/>
          <w:szCs w:val="22"/>
        </w:rPr>
        <w:t>Violence Scolaire</w:t>
      </w:r>
      <w:r w:rsidR="00E156E4" w:rsidRPr="00B60760">
        <w:rPr>
          <w:rFonts w:ascii="Averia" w:hAnsi="Averia"/>
          <w:sz w:val="22"/>
          <w:szCs w:val="22"/>
        </w:rPr>
        <w:t> »</w:t>
      </w:r>
      <w:r w:rsidRPr="00B60760">
        <w:rPr>
          <w:rFonts w:ascii="Averia" w:hAnsi="Averia"/>
          <w:sz w:val="22"/>
          <w:szCs w:val="22"/>
        </w:rPr>
        <w:t xml:space="preserve"> et </w:t>
      </w:r>
      <w:r w:rsidR="00E156E4" w:rsidRPr="00B60760">
        <w:rPr>
          <w:rFonts w:ascii="Averia" w:hAnsi="Averia"/>
          <w:sz w:val="22"/>
          <w:szCs w:val="22"/>
        </w:rPr>
        <w:t>appliquer une mise en forme selon votre choix (Police, Taille, Couleur, Remplissage…).</w:t>
      </w:r>
      <w:r w:rsidR="00550FBD">
        <w:rPr>
          <w:rFonts w:ascii="Averia" w:hAnsi="Averia"/>
          <w:sz w:val="22"/>
          <w:szCs w:val="22"/>
        </w:rPr>
        <w:t xml:space="preserve"> </w:t>
      </w:r>
      <w:r w:rsidR="00550FBD" w:rsidRPr="00C13431">
        <w:rPr>
          <w:rFonts w:ascii="Averia" w:hAnsi="Averia"/>
          <w:b/>
          <w:bCs/>
        </w:rPr>
        <w:t>(1 pt)</w:t>
      </w:r>
    </w:p>
    <w:p w14:paraId="66CEAF02" w14:textId="75D6B30D" w:rsidR="00E156E4" w:rsidRPr="00B60760" w:rsidRDefault="00E156E4" w:rsidP="00282188">
      <w:pPr>
        <w:pStyle w:val="Paragraphedeliste"/>
        <w:numPr>
          <w:ilvl w:val="0"/>
          <w:numId w:val="10"/>
        </w:numPr>
        <w:spacing w:line="480" w:lineRule="auto"/>
        <w:rPr>
          <w:rFonts w:ascii="Averia" w:hAnsi="Averia"/>
          <w:sz w:val="22"/>
          <w:szCs w:val="22"/>
        </w:rPr>
      </w:pPr>
      <w:r w:rsidRPr="00B60760">
        <w:rPr>
          <w:rFonts w:ascii="Averia" w:hAnsi="Averia"/>
          <w:sz w:val="22"/>
          <w:szCs w:val="22"/>
        </w:rPr>
        <w:t>Ajouter une bordure au tableau.</w:t>
      </w:r>
      <w:r w:rsidR="00550FBD" w:rsidRPr="00550FBD">
        <w:rPr>
          <w:rFonts w:ascii="Averia" w:hAnsi="Averia"/>
          <w:b/>
          <w:bCs/>
        </w:rPr>
        <w:t xml:space="preserve"> </w:t>
      </w:r>
      <w:r w:rsidR="00550FBD" w:rsidRPr="00C13431">
        <w:rPr>
          <w:rFonts w:ascii="Averia" w:hAnsi="Averia"/>
          <w:b/>
          <w:bCs/>
        </w:rPr>
        <w:t>(</w:t>
      </w:r>
      <w:r w:rsidR="00550FBD">
        <w:rPr>
          <w:rFonts w:ascii="Averia" w:hAnsi="Averia"/>
          <w:b/>
          <w:bCs/>
        </w:rPr>
        <w:t>0.5</w:t>
      </w:r>
      <w:r w:rsidR="00550FBD" w:rsidRPr="00C13431">
        <w:rPr>
          <w:rFonts w:ascii="Averia" w:hAnsi="Averia"/>
          <w:b/>
          <w:bCs/>
        </w:rPr>
        <w:t xml:space="preserve"> pt)</w:t>
      </w:r>
    </w:p>
    <w:p w14:paraId="48BEDEBB" w14:textId="044B66AD" w:rsidR="00141703" w:rsidRPr="00B60760" w:rsidRDefault="00B60760" w:rsidP="00282188">
      <w:pPr>
        <w:pStyle w:val="Paragraphedeliste"/>
        <w:numPr>
          <w:ilvl w:val="0"/>
          <w:numId w:val="10"/>
        </w:numPr>
        <w:spacing w:line="480" w:lineRule="auto"/>
        <w:rPr>
          <w:rFonts w:ascii="Averia" w:hAnsi="Averia"/>
          <w:sz w:val="22"/>
          <w:szCs w:val="22"/>
        </w:rPr>
      </w:pPr>
      <w:r w:rsidRPr="00B60760">
        <w:rPr>
          <w:rFonts w:ascii="Averia" w:hAnsi="Averia"/>
          <w:sz w:val="22"/>
          <w:szCs w:val="22"/>
        </w:rPr>
        <w:t>Appliquer une mise en forme à votre tableau selon votre choix (Police, taille, Bordure, remplissage …) pour améliorer la lisibilité.</w:t>
      </w:r>
      <w:r w:rsidR="00550FBD">
        <w:rPr>
          <w:rFonts w:ascii="Averia" w:hAnsi="Averia"/>
          <w:sz w:val="22"/>
          <w:szCs w:val="22"/>
        </w:rPr>
        <w:t xml:space="preserve"> </w:t>
      </w:r>
      <w:r w:rsidR="00550FBD" w:rsidRPr="00C13431">
        <w:rPr>
          <w:rFonts w:ascii="Averia" w:hAnsi="Averia"/>
          <w:b/>
          <w:bCs/>
        </w:rPr>
        <w:t>(1 pt)</w:t>
      </w:r>
    </w:p>
    <w:p w14:paraId="5D73925C" w14:textId="0AC0C6B6" w:rsidR="00141703" w:rsidRDefault="0069660C" w:rsidP="00282188">
      <w:pPr>
        <w:pStyle w:val="Paragraphedeliste"/>
        <w:numPr>
          <w:ilvl w:val="0"/>
          <w:numId w:val="10"/>
        </w:numPr>
        <w:spacing w:line="480" w:lineRule="auto"/>
        <w:rPr>
          <w:rFonts w:ascii="Averia" w:hAnsi="Averia"/>
          <w:sz w:val="22"/>
          <w:szCs w:val="22"/>
        </w:rPr>
      </w:pPr>
      <w:r>
        <w:rPr>
          <w:rFonts w:ascii="Averia" w:hAnsi="Averia"/>
          <w:sz w:val="22"/>
          <w:szCs w:val="22"/>
        </w:rPr>
        <w:t>Copier les lignes contenant les enseignants dans la deuxième feuille</w:t>
      </w:r>
      <w:r w:rsidR="00141703" w:rsidRPr="00B60760">
        <w:rPr>
          <w:rFonts w:ascii="Averia" w:hAnsi="Averia"/>
          <w:sz w:val="22"/>
          <w:szCs w:val="22"/>
        </w:rPr>
        <w:t xml:space="preserve">. </w:t>
      </w:r>
      <w:r w:rsidR="00550FBD" w:rsidRPr="00C13431">
        <w:rPr>
          <w:rFonts w:ascii="Averia" w:hAnsi="Averia"/>
          <w:b/>
          <w:bCs/>
        </w:rPr>
        <w:t>(</w:t>
      </w:r>
      <w:r w:rsidR="00550FBD">
        <w:rPr>
          <w:rFonts w:ascii="Averia" w:hAnsi="Averia"/>
          <w:b/>
          <w:bCs/>
        </w:rPr>
        <w:t>0.5</w:t>
      </w:r>
      <w:r w:rsidR="00550FBD" w:rsidRPr="00C13431">
        <w:rPr>
          <w:rFonts w:ascii="Averia" w:hAnsi="Averia"/>
          <w:b/>
          <w:bCs/>
        </w:rPr>
        <w:t xml:space="preserve"> pt)</w:t>
      </w:r>
    </w:p>
    <w:p w14:paraId="3E5D4F99" w14:textId="46778F12" w:rsidR="000A3CE9" w:rsidRPr="006A7BF6" w:rsidRDefault="000A3CE9" w:rsidP="00282188">
      <w:pPr>
        <w:pStyle w:val="Paragraphedeliste"/>
        <w:numPr>
          <w:ilvl w:val="0"/>
          <w:numId w:val="10"/>
        </w:numPr>
        <w:spacing w:line="480" w:lineRule="auto"/>
        <w:rPr>
          <w:rFonts w:ascii="Averia" w:hAnsi="Averia"/>
          <w:sz w:val="22"/>
          <w:szCs w:val="22"/>
        </w:rPr>
      </w:pPr>
      <w:r w:rsidRPr="006A7BF6">
        <w:rPr>
          <w:rFonts w:ascii="Averia" w:hAnsi="Averia"/>
          <w:sz w:val="22"/>
          <w:szCs w:val="22"/>
        </w:rPr>
        <w:t>Insérer des images d</w:t>
      </w:r>
      <w:r w:rsidR="00944368">
        <w:rPr>
          <w:rFonts w:ascii="Averia" w:hAnsi="Averia"/>
          <w:sz w:val="22"/>
          <w:szCs w:val="22"/>
        </w:rPr>
        <w:t>u dossier « </w:t>
      </w:r>
      <w:r w:rsidR="002E04CC">
        <w:rPr>
          <w:rFonts w:ascii="Averia" w:hAnsi="Averia"/>
          <w:sz w:val="22"/>
          <w:szCs w:val="22"/>
        </w:rPr>
        <w:t>Violence</w:t>
      </w:r>
      <w:r w:rsidR="00944368">
        <w:rPr>
          <w:rFonts w:ascii="Averia" w:hAnsi="Averia"/>
          <w:sz w:val="22"/>
          <w:szCs w:val="22"/>
        </w:rPr>
        <w:t> »</w:t>
      </w:r>
      <w:r w:rsidRPr="006A7BF6">
        <w:rPr>
          <w:rFonts w:ascii="Averia" w:hAnsi="Averia"/>
          <w:sz w:val="22"/>
          <w:szCs w:val="22"/>
        </w:rPr>
        <w:t>.</w:t>
      </w:r>
      <w:r w:rsidR="00550FBD" w:rsidRPr="00550FBD">
        <w:rPr>
          <w:rFonts w:ascii="Averia" w:hAnsi="Averia"/>
          <w:b/>
          <w:bCs/>
        </w:rPr>
        <w:t xml:space="preserve"> </w:t>
      </w:r>
      <w:r w:rsidR="00550FBD" w:rsidRPr="00C13431">
        <w:rPr>
          <w:rFonts w:ascii="Averia" w:hAnsi="Averia"/>
          <w:b/>
          <w:bCs/>
        </w:rPr>
        <w:t>(1 pt)</w:t>
      </w:r>
    </w:p>
    <w:p w14:paraId="139DE301" w14:textId="3AFA0547" w:rsidR="000A3CE9" w:rsidRPr="000A3CE9" w:rsidRDefault="00B8417E" w:rsidP="00282188">
      <w:pPr>
        <w:spacing w:line="480" w:lineRule="auto"/>
        <w:ind w:left="340"/>
        <w:rPr>
          <w:rFonts w:ascii="Averia" w:hAnsi="Averia"/>
          <w:sz w:val="22"/>
          <w:szCs w:val="22"/>
        </w:rPr>
      </w:pPr>
      <w:r>
        <w:rPr>
          <w:rFonts w:ascii="Averia" w:hAnsi="Averia"/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44B97669" wp14:editId="11BB86B5">
            <wp:simplePos x="0" y="0"/>
            <wp:positionH relativeFrom="column">
              <wp:posOffset>3095625</wp:posOffset>
            </wp:positionH>
            <wp:positionV relativeFrom="paragraph">
              <wp:posOffset>172085</wp:posOffset>
            </wp:positionV>
            <wp:extent cx="1514475" cy="1552575"/>
            <wp:effectExtent l="0" t="0" r="9525" b="9525"/>
            <wp:wrapNone/>
            <wp:docPr id="459205699" name="Image 12" descr="Une image contenant texte, logo, Polic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05699" name="Image 12" descr="Une image contenant texte, logo, Police, cerc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BF6">
        <w:rPr>
          <w:rFonts w:ascii="Averia" w:hAnsi="Averia"/>
          <w:sz w:val="22"/>
          <w:szCs w:val="22"/>
        </w:rPr>
        <w:t xml:space="preserve">12- </w:t>
      </w:r>
      <w:r w:rsidR="000A3CE9" w:rsidRPr="000A3CE9">
        <w:rPr>
          <w:rFonts w:ascii="Averia" w:hAnsi="Averia"/>
          <w:sz w:val="22"/>
          <w:szCs w:val="22"/>
        </w:rPr>
        <w:t>Insérer une ligne après « A</w:t>
      </w:r>
      <w:r w:rsidR="00944368">
        <w:rPr>
          <w:rFonts w:ascii="Averia" w:hAnsi="Averia"/>
          <w:sz w:val="22"/>
          <w:szCs w:val="22"/>
        </w:rPr>
        <w:t xml:space="preserve">hmed </w:t>
      </w:r>
      <w:proofErr w:type="spellStart"/>
      <w:r w:rsidR="00944368">
        <w:rPr>
          <w:rFonts w:ascii="Averia" w:hAnsi="Averia"/>
          <w:sz w:val="22"/>
          <w:szCs w:val="22"/>
        </w:rPr>
        <w:t>Gmati</w:t>
      </w:r>
      <w:proofErr w:type="spellEnd"/>
      <w:r w:rsidR="00944368">
        <w:rPr>
          <w:rFonts w:ascii="Averia" w:hAnsi="Averia"/>
          <w:sz w:val="22"/>
          <w:szCs w:val="22"/>
        </w:rPr>
        <w:t xml:space="preserve"> </w:t>
      </w:r>
      <w:r w:rsidR="000A3CE9" w:rsidRPr="000A3CE9">
        <w:rPr>
          <w:rFonts w:ascii="Averia" w:hAnsi="Averia"/>
          <w:sz w:val="22"/>
          <w:szCs w:val="22"/>
        </w:rPr>
        <w:t xml:space="preserve">» qui contient vos </w:t>
      </w:r>
      <w:proofErr w:type="spellStart"/>
      <w:r w:rsidR="000A3CE9" w:rsidRPr="000A3CE9">
        <w:rPr>
          <w:rFonts w:ascii="Averia" w:hAnsi="Averia"/>
          <w:sz w:val="22"/>
          <w:szCs w:val="22"/>
        </w:rPr>
        <w:t>propores</w:t>
      </w:r>
      <w:proofErr w:type="spellEnd"/>
      <w:r w:rsidR="000A3CE9" w:rsidRPr="000A3CE9">
        <w:rPr>
          <w:rFonts w:ascii="Averia" w:hAnsi="Averia"/>
          <w:sz w:val="22"/>
          <w:szCs w:val="22"/>
        </w:rPr>
        <w:t xml:space="preserve"> réponses</w:t>
      </w:r>
      <w:r w:rsidR="00944368">
        <w:rPr>
          <w:rFonts w:ascii="Averia" w:hAnsi="Averia"/>
          <w:sz w:val="22"/>
          <w:szCs w:val="22"/>
        </w:rPr>
        <w:t xml:space="preserve"> aux questions</w:t>
      </w:r>
      <w:r w:rsidR="000A3CE9" w:rsidRPr="000A3CE9">
        <w:rPr>
          <w:rFonts w:ascii="Averia" w:hAnsi="Averia"/>
          <w:sz w:val="22"/>
          <w:szCs w:val="22"/>
        </w:rPr>
        <w:t>.</w:t>
      </w:r>
      <w:r w:rsidR="00550FBD" w:rsidRPr="00550FBD">
        <w:rPr>
          <w:rFonts w:ascii="Averia" w:hAnsi="Averia"/>
          <w:b/>
          <w:bCs/>
        </w:rPr>
        <w:t xml:space="preserve"> </w:t>
      </w:r>
      <w:r w:rsidR="00550FBD" w:rsidRPr="00C13431">
        <w:rPr>
          <w:rFonts w:ascii="Averia" w:hAnsi="Averia"/>
          <w:b/>
          <w:bCs/>
        </w:rPr>
        <w:t>(1 pt)</w:t>
      </w:r>
    </w:p>
    <w:p w14:paraId="078F8221" w14:textId="138EEF08" w:rsidR="000A3CE9" w:rsidRPr="002E04CC" w:rsidRDefault="000A3CE9" w:rsidP="00282188">
      <w:pPr>
        <w:pStyle w:val="Paragraphedeliste"/>
        <w:numPr>
          <w:ilvl w:val="0"/>
          <w:numId w:val="11"/>
        </w:numPr>
        <w:spacing w:line="480" w:lineRule="auto"/>
        <w:rPr>
          <w:rFonts w:ascii="Averia" w:hAnsi="Averia"/>
          <w:sz w:val="22"/>
          <w:szCs w:val="22"/>
        </w:rPr>
      </w:pPr>
      <w:r w:rsidRPr="00A92902">
        <w:rPr>
          <w:rFonts w:ascii="Averia" w:hAnsi="Averia"/>
          <w:sz w:val="22"/>
          <w:szCs w:val="22"/>
        </w:rPr>
        <w:t>Enregistrer les modifications.</w:t>
      </w:r>
      <w:r w:rsidR="00550FBD" w:rsidRPr="00550FBD">
        <w:rPr>
          <w:rFonts w:ascii="Averia" w:hAnsi="Averia"/>
          <w:b/>
          <w:bCs/>
        </w:rPr>
        <w:t xml:space="preserve"> </w:t>
      </w:r>
      <w:r w:rsidR="00550FBD" w:rsidRPr="00C13431">
        <w:rPr>
          <w:rFonts w:ascii="Averia" w:hAnsi="Averia"/>
          <w:b/>
          <w:bCs/>
        </w:rPr>
        <w:t>(</w:t>
      </w:r>
      <w:r w:rsidR="00550FBD">
        <w:rPr>
          <w:rFonts w:ascii="Averia" w:hAnsi="Averia"/>
          <w:b/>
          <w:bCs/>
        </w:rPr>
        <w:t>0.5</w:t>
      </w:r>
      <w:r w:rsidR="00550FBD" w:rsidRPr="00C13431">
        <w:rPr>
          <w:rFonts w:ascii="Averia" w:hAnsi="Averia"/>
          <w:b/>
          <w:bCs/>
        </w:rPr>
        <w:t xml:space="preserve"> pt)</w:t>
      </w:r>
    </w:p>
    <w:p w14:paraId="68EF5E2C" w14:textId="22694147" w:rsidR="002E04CC" w:rsidRDefault="002E04CC" w:rsidP="002E04CC">
      <w:pPr>
        <w:pStyle w:val="Paragraphedeliste"/>
        <w:spacing w:line="480" w:lineRule="auto"/>
        <w:jc w:val="center"/>
        <w:rPr>
          <w:rFonts w:ascii="Averia" w:hAnsi="Averia"/>
          <w:sz w:val="22"/>
          <w:szCs w:val="22"/>
        </w:rPr>
      </w:pPr>
    </w:p>
    <w:p w14:paraId="1F3015D3" w14:textId="06F57288" w:rsidR="00A92902" w:rsidRPr="00A92902" w:rsidRDefault="00A92902" w:rsidP="00A92902">
      <w:pPr>
        <w:pStyle w:val="Paragraphedeliste"/>
        <w:spacing w:line="360" w:lineRule="auto"/>
        <w:jc w:val="center"/>
        <w:rPr>
          <w:rFonts w:ascii="Averia" w:hAnsi="Averia"/>
          <w:sz w:val="22"/>
          <w:szCs w:val="22"/>
        </w:rPr>
      </w:pPr>
    </w:p>
    <w:p w14:paraId="37E2B2F3" w14:textId="0FEADA9A" w:rsidR="00141703" w:rsidRDefault="00141703" w:rsidP="00CF7313">
      <w:pPr>
        <w:rPr>
          <w:rFonts w:ascii="Averia" w:hAnsi="Averia"/>
        </w:rPr>
      </w:pPr>
    </w:p>
    <w:p w14:paraId="40DF73A3" w14:textId="406AB79C" w:rsidR="00141703" w:rsidRPr="00CF7313" w:rsidRDefault="00141703" w:rsidP="00CF7313">
      <w:pPr>
        <w:rPr>
          <w:rFonts w:ascii="Averia" w:hAnsi="Averia"/>
        </w:rPr>
      </w:pPr>
    </w:p>
    <w:p w14:paraId="3BE7C005" w14:textId="5DF1CCBB" w:rsidR="00CF7313" w:rsidRPr="00CF7313" w:rsidRDefault="00CF7313" w:rsidP="00CF7313">
      <w:pPr>
        <w:rPr>
          <w:rFonts w:ascii="Averia" w:hAnsi="Averia"/>
        </w:rPr>
      </w:pPr>
    </w:p>
    <w:p w14:paraId="536BABC2" w14:textId="1D356244" w:rsidR="00CF7313" w:rsidRDefault="00A57F04" w:rsidP="00282188">
      <w:pPr>
        <w:tabs>
          <w:tab w:val="left" w:pos="960"/>
        </w:tabs>
        <w:rPr>
          <w:rFonts w:ascii="Averia" w:hAnsi="Averia"/>
        </w:rPr>
      </w:pPr>
      <w:r>
        <w:rPr>
          <w:rFonts w:ascii="Averia" w:hAnsi="Averia"/>
        </w:rPr>
        <w:tab/>
      </w:r>
    </w:p>
    <w:sectPr w:rsidR="00CF7313" w:rsidSect="004437EF">
      <w:headerReference w:type="default" r:id="rId11"/>
      <w:footerReference w:type="default" r:id="rId12"/>
      <w:pgSz w:w="11907" w:h="16839" w:code="9"/>
      <w:pgMar w:top="360" w:right="360" w:bottom="360" w:left="36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351AD" w14:textId="77777777" w:rsidR="00DC73E0" w:rsidRDefault="00DC73E0" w:rsidP="008473AA">
      <w:r>
        <w:separator/>
      </w:r>
    </w:p>
  </w:endnote>
  <w:endnote w:type="continuationSeparator" w:id="0">
    <w:p w14:paraId="1C63D26C" w14:textId="77777777" w:rsidR="00DC73E0" w:rsidRDefault="00DC73E0" w:rsidP="0084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ria">
    <w:panose1 w:val="02000603000000000004"/>
    <w:charset w:val="00"/>
    <w:family w:val="auto"/>
    <w:pitch w:val="variable"/>
    <w:sig w:usb0="800000AF" w:usb1="0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!CRASS ROOTS OFL">
    <w:panose1 w:val="04030605020102020400"/>
    <w:charset w:val="00"/>
    <w:family w:val="decorative"/>
    <w:pitch w:val="variable"/>
    <w:sig w:usb0="8000002F" w:usb1="5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2AB67" w14:textId="066D6E16" w:rsidR="00C16461" w:rsidRPr="00FC171E" w:rsidRDefault="00C16461">
    <w:pPr>
      <w:pStyle w:val="Pieddepage"/>
      <w:rPr>
        <w:b/>
        <w:bCs/>
      </w:rPr>
    </w:pPr>
    <w:r w:rsidRPr="00FC171E"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8002D" wp14:editId="1D5FC032">
              <wp:simplePos x="0" y="0"/>
              <wp:positionH relativeFrom="column">
                <wp:posOffset>5314950</wp:posOffset>
              </wp:positionH>
              <wp:positionV relativeFrom="paragraph">
                <wp:posOffset>-111126</wp:posOffset>
              </wp:positionV>
              <wp:extent cx="1952625" cy="295275"/>
              <wp:effectExtent l="0" t="0" r="28575" b="28575"/>
              <wp:wrapNone/>
              <wp:docPr id="4" name="Pentago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52625" cy="295275"/>
                      </a:xfrm>
                      <a:prstGeom prst="homePlate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656D45" w14:textId="77777777" w:rsidR="00C16461" w:rsidRPr="00FC171E" w:rsidRDefault="00C16461" w:rsidP="00C16461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FC171E"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Mme Marwa </w:t>
                          </w:r>
                          <w:proofErr w:type="spellStart"/>
                          <w:r w:rsidRPr="00FC171E">
                            <w:rPr>
                              <w:b/>
                              <w:bCs/>
                              <w:color w:val="000000" w:themeColor="text1"/>
                            </w:rPr>
                            <w:t>Zouaoui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68002D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agone 4" o:spid="_x0000_s1031" type="#_x0000_t15" style="position:absolute;margin-left:418.5pt;margin-top:-8.75pt;width:153.7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" adj="19967" fillcolor="#f2f2f2 [3052]" strokecolor="black [3213]" strokeweight="2pt">
              <v:textbox>
                <w:txbxContent>
                  <w:p w14:paraId="22656D45" w14:textId="77777777" w:rsidR="00C16461" w:rsidRPr="00FC171E" w:rsidRDefault="00C16461" w:rsidP="00C16461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FC171E">
                      <w:rPr>
                        <w:b/>
                        <w:bCs/>
                        <w:color w:val="000000" w:themeColor="text1"/>
                      </w:rPr>
                      <w:t xml:space="preserve">Mme Marwa </w:t>
                    </w:r>
                    <w:proofErr w:type="spellStart"/>
                    <w:r w:rsidRPr="00FC171E">
                      <w:rPr>
                        <w:b/>
                        <w:bCs/>
                        <w:color w:val="000000" w:themeColor="text1"/>
                      </w:rPr>
                      <w:t>Zouaoui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C171E" w:rsidRPr="00FC171E">
      <w:rPr>
        <w:b/>
        <w:bCs/>
      </w:rPr>
      <w:t xml:space="preserve">              2024/2025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BD86C" w14:textId="77777777" w:rsidR="00DC73E0" w:rsidRDefault="00DC73E0" w:rsidP="008473AA">
      <w:r>
        <w:separator/>
      </w:r>
    </w:p>
  </w:footnote>
  <w:footnote w:type="continuationSeparator" w:id="0">
    <w:p w14:paraId="7602B518" w14:textId="77777777" w:rsidR="00DC73E0" w:rsidRDefault="00DC73E0" w:rsidP="00847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D8C9B" w14:textId="0512E5E0" w:rsidR="00C16461" w:rsidRDefault="00C16461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79615E" wp14:editId="410985D0">
              <wp:simplePos x="0" y="0"/>
              <wp:positionH relativeFrom="column">
                <wp:posOffset>0</wp:posOffset>
              </wp:positionH>
              <wp:positionV relativeFrom="paragraph">
                <wp:posOffset>411871</wp:posOffset>
              </wp:positionV>
              <wp:extent cx="3648075" cy="257175"/>
              <wp:effectExtent l="0" t="0" r="0" b="0"/>
              <wp:wrapNone/>
              <wp:docPr id="13" name="Zone de text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807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DE1028" w14:textId="77777777" w:rsidR="00C16461" w:rsidRPr="00352685" w:rsidRDefault="00C16461" w:rsidP="00C16461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352685"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 w:rsidRPr="00352685">
                            <w:rPr>
                              <w:b/>
                              <w:bCs/>
                              <w:color w:val="FFFFFF" w:themeColor="background1"/>
                              <w:vertAlign w:val="superscript"/>
                            </w:rPr>
                            <w:t>ème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économie et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79615E" id="_x0000_t202" coordsize="21600,21600" o:spt="202" path="m,l,21600r21600,l21600,xe">
              <v:stroke joinstyle="miter"/>
              <v:path gradientshapeok="t" o:connecttype="rect"/>
            </v:shapetype>
            <v:shape id="Zone de texte 13" o:spid="_x0000_s1030" type="#_x0000_t202" style="position:absolute;margin-left:0;margin-top:32.45pt;width:287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" filled="f" stroked="f" strokeweight=".5pt">
              <v:textbox>
                <w:txbxContent>
                  <w:p w14:paraId="11DE1028" w14:textId="77777777" w:rsidR="00C16461" w:rsidRPr="00352685" w:rsidRDefault="00C16461" w:rsidP="00C16461">
                    <w:pPr>
                      <w:rPr>
                        <w:b/>
                        <w:bCs/>
                        <w:color w:val="FFFFFF" w:themeColor="background1"/>
                      </w:rPr>
                    </w:pPr>
                    <w:r w:rsidRPr="00352685">
                      <w:rPr>
                        <w:b/>
                        <w:bCs/>
                        <w:color w:val="FFFFFF" w:themeColor="background1"/>
                      </w:rPr>
                      <w:t>2</w:t>
                    </w:r>
                    <w:r w:rsidRPr="00352685">
                      <w:rPr>
                        <w:b/>
                        <w:bCs/>
                        <w:color w:val="FFFFFF" w:themeColor="background1"/>
                        <w:vertAlign w:val="superscript"/>
                      </w:rPr>
                      <w:t>ème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 xml:space="preserve"> économie et services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498"/>
    <w:multiLevelType w:val="hybridMultilevel"/>
    <w:tmpl w:val="10F4D22C"/>
    <w:lvl w:ilvl="0" w:tplc="A5F40C02">
      <w:start w:val="1"/>
      <w:numFmt w:val="decimal"/>
      <w:lvlText w:val="%1-"/>
      <w:lvlJc w:val="left"/>
      <w:pPr>
        <w:ind w:left="7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0" w:hanging="360"/>
      </w:pPr>
    </w:lvl>
    <w:lvl w:ilvl="2" w:tplc="2000001B" w:tentative="1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08B4BE9"/>
    <w:multiLevelType w:val="hybridMultilevel"/>
    <w:tmpl w:val="3FB68854"/>
    <w:lvl w:ilvl="0" w:tplc="612AF3F2">
      <w:start w:val="1"/>
      <w:numFmt w:val="upperRoman"/>
      <w:lvlText w:val="%1)"/>
      <w:lvlJc w:val="left"/>
      <w:pPr>
        <w:ind w:left="86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B01297"/>
    <w:multiLevelType w:val="hybridMultilevel"/>
    <w:tmpl w:val="179ACD1E"/>
    <w:lvl w:ilvl="0" w:tplc="2DE2C758">
      <w:start w:val="1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22DD"/>
    <w:multiLevelType w:val="hybridMultilevel"/>
    <w:tmpl w:val="80000D5A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4B3EF7"/>
    <w:multiLevelType w:val="hybridMultilevel"/>
    <w:tmpl w:val="898AF660"/>
    <w:lvl w:ilvl="0" w:tplc="592C6CB8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838D2"/>
    <w:multiLevelType w:val="hybridMultilevel"/>
    <w:tmpl w:val="23C250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F09A4"/>
    <w:multiLevelType w:val="hybridMultilevel"/>
    <w:tmpl w:val="37E01602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98D0789"/>
    <w:multiLevelType w:val="hybridMultilevel"/>
    <w:tmpl w:val="5D82D652"/>
    <w:lvl w:ilvl="0" w:tplc="DE283512">
      <w:start w:val="7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F6E6FA3"/>
    <w:multiLevelType w:val="hybridMultilevel"/>
    <w:tmpl w:val="09BCC9A6"/>
    <w:lvl w:ilvl="0" w:tplc="592C6CB8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A8740C6"/>
    <w:multiLevelType w:val="hybridMultilevel"/>
    <w:tmpl w:val="5FD85BC6"/>
    <w:lvl w:ilvl="0" w:tplc="19068016">
      <w:start w:val="1"/>
      <w:numFmt w:val="decimal"/>
      <w:lvlText w:val="%1-"/>
      <w:lvlJc w:val="left"/>
      <w:pPr>
        <w:ind w:left="715" w:hanging="375"/>
      </w:pPr>
      <w:rPr>
        <w:rFonts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20" w:hanging="360"/>
      </w:pPr>
    </w:lvl>
    <w:lvl w:ilvl="2" w:tplc="2000001B" w:tentative="1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62005406"/>
    <w:multiLevelType w:val="hybridMultilevel"/>
    <w:tmpl w:val="81669742"/>
    <w:lvl w:ilvl="0" w:tplc="592C6CB8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63A92134"/>
    <w:multiLevelType w:val="hybridMultilevel"/>
    <w:tmpl w:val="5C801580"/>
    <w:lvl w:ilvl="0" w:tplc="EEDACE06">
      <w:start w:val="2"/>
      <w:numFmt w:val="bullet"/>
      <w:lvlText w:val="-"/>
      <w:lvlJc w:val="left"/>
      <w:pPr>
        <w:ind w:left="720" w:hanging="360"/>
      </w:pPr>
      <w:rPr>
        <w:rFonts w:ascii="Averia" w:eastAsiaTheme="minorHAnsi" w:hAnsi="Ave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B77BC"/>
    <w:multiLevelType w:val="hybridMultilevel"/>
    <w:tmpl w:val="ADF4EA3A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72116721">
    <w:abstractNumId w:val="9"/>
  </w:num>
  <w:num w:numId="2" w16cid:durableId="103548829">
    <w:abstractNumId w:val="6"/>
  </w:num>
  <w:num w:numId="3" w16cid:durableId="183055889">
    <w:abstractNumId w:val="12"/>
  </w:num>
  <w:num w:numId="4" w16cid:durableId="872304303">
    <w:abstractNumId w:val="8"/>
  </w:num>
  <w:num w:numId="5" w16cid:durableId="513348042">
    <w:abstractNumId w:val="1"/>
  </w:num>
  <w:num w:numId="6" w16cid:durableId="149905199">
    <w:abstractNumId w:val="0"/>
  </w:num>
  <w:num w:numId="7" w16cid:durableId="986784685">
    <w:abstractNumId w:val="10"/>
  </w:num>
  <w:num w:numId="8" w16cid:durableId="1556575901">
    <w:abstractNumId w:val="4"/>
  </w:num>
  <w:num w:numId="9" w16cid:durableId="1376930576">
    <w:abstractNumId w:val="11"/>
  </w:num>
  <w:num w:numId="10" w16cid:durableId="1068385720">
    <w:abstractNumId w:val="7"/>
  </w:num>
  <w:num w:numId="11" w16cid:durableId="1612589896">
    <w:abstractNumId w:val="2"/>
  </w:num>
  <w:num w:numId="12" w16cid:durableId="1245871223">
    <w:abstractNumId w:val="3"/>
  </w:num>
  <w:num w:numId="13" w16cid:durableId="1021513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34A"/>
    <w:rsid w:val="0005661E"/>
    <w:rsid w:val="00073956"/>
    <w:rsid w:val="000A2F57"/>
    <w:rsid w:val="000A3CE9"/>
    <w:rsid w:val="000C1AEE"/>
    <w:rsid w:val="000C4154"/>
    <w:rsid w:val="000D3AA9"/>
    <w:rsid w:val="000D4842"/>
    <w:rsid w:val="000E4D20"/>
    <w:rsid w:val="0010107D"/>
    <w:rsid w:val="00106F80"/>
    <w:rsid w:val="00134950"/>
    <w:rsid w:val="00141703"/>
    <w:rsid w:val="00142E59"/>
    <w:rsid w:val="001843EF"/>
    <w:rsid w:val="001A3E56"/>
    <w:rsid w:val="001A4C31"/>
    <w:rsid w:val="001B3293"/>
    <w:rsid w:val="001E65DA"/>
    <w:rsid w:val="001E6BBE"/>
    <w:rsid w:val="002416F1"/>
    <w:rsid w:val="002426EC"/>
    <w:rsid w:val="002510BA"/>
    <w:rsid w:val="00275465"/>
    <w:rsid w:val="00282188"/>
    <w:rsid w:val="002E04CC"/>
    <w:rsid w:val="003212F9"/>
    <w:rsid w:val="00331446"/>
    <w:rsid w:val="00352685"/>
    <w:rsid w:val="003A5E8D"/>
    <w:rsid w:val="003B7BEC"/>
    <w:rsid w:val="00415D1A"/>
    <w:rsid w:val="00416A92"/>
    <w:rsid w:val="004401EC"/>
    <w:rsid w:val="004437EF"/>
    <w:rsid w:val="004549E4"/>
    <w:rsid w:val="004938F1"/>
    <w:rsid w:val="004A2922"/>
    <w:rsid w:val="004C4CC8"/>
    <w:rsid w:val="004F0ADD"/>
    <w:rsid w:val="00550FBD"/>
    <w:rsid w:val="00554B89"/>
    <w:rsid w:val="006110FB"/>
    <w:rsid w:val="00617FEE"/>
    <w:rsid w:val="00643D25"/>
    <w:rsid w:val="0069660C"/>
    <w:rsid w:val="006A2658"/>
    <w:rsid w:val="006A541B"/>
    <w:rsid w:val="006A7BF6"/>
    <w:rsid w:val="006B51DC"/>
    <w:rsid w:val="006C508F"/>
    <w:rsid w:val="00782EFF"/>
    <w:rsid w:val="007852ED"/>
    <w:rsid w:val="00785EBA"/>
    <w:rsid w:val="00795852"/>
    <w:rsid w:val="007965AC"/>
    <w:rsid w:val="007B14CC"/>
    <w:rsid w:val="007B5955"/>
    <w:rsid w:val="008473AA"/>
    <w:rsid w:val="00863749"/>
    <w:rsid w:val="008931E4"/>
    <w:rsid w:val="00893CB1"/>
    <w:rsid w:val="008B005E"/>
    <w:rsid w:val="00922A6B"/>
    <w:rsid w:val="00944368"/>
    <w:rsid w:val="009D68D0"/>
    <w:rsid w:val="00A01DA5"/>
    <w:rsid w:val="00A23511"/>
    <w:rsid w:val="00A23D1A"/>
    <w:rsid w:val="00A257C7"/>
    <w:rsid w:val="00A57F04"/>
    <w:rsid w:val="00A7672B"/>
    <w:rsid w:val="00A92902"/>
    <w:rsid w:val="00AD185A"/>
    <w:rsid w:val="00B60760"/>
    <w:rsid w:val="00B677C0"/>
    <w:rsid w:val="00B82562"/>
    <w:rsid w:val="00B8417E"/>
    <w:rsid w:val="00BD4A61"/>
    <w:rsid w:val="00C13431"/>
    <w:rsid w:val="00C16461"/>
    <w:rsid w:val="00C36F27"/>
    <w:rsid w:val="00CA08AF"/>
    <w:rsid w:val="00CC4729"/>
    <w:rsid w:val="00CD0F38"/>
    <w:rsid w:val="00CF7313"/>
    <w:rsid w:val="00D02DE3"/>
    <w:rsid w:val="00D17546"/>
    <w:rsid w:val="00D34C11"/>
    <w:rsid w:val="00D3634A"/>
    <w:rsid w:val="00D37A55"/>
    <w:rsid w:val="00D76D7A"/>
    <w:rsid w:val="00DC73E0"/>
    <w:rsid w:val="00DE085B"/>
    <w:rsid w:val="00E02BFE"/>
    <w:rsid w:val="00E06950"/>
    <w:rsid w:val="00E13CF2"/>
    <w:rsid w:val="00E156E4"/>
    <w:rsid w:val="00E47FA4"/>
    <w:rsid w:val="00E63F80"/>
    <w:rsid w:val="00EA3C5C"/>
    <w:rsid w:val="00EA7712"/>
    <w:rsid w:val="00F52507"/>
    <w:rsid w:val="00FA3A70"/>
    <w:rsid w:val="00FC171E"/>
    <w:rsid w:val="00FD15F2"/>
    <w:rsid w:val="00FE3FBA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3C2803"/>
  <w15:docId w15:val="{0966835C-4220-4390-B112-DCB5C015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52"/>
  </w:style>
  <w:style w:type="paragraph" w:styleId="Titre1">
    <w:name w:val="heading 1"/>
    <w:basedOn w:val="Normal"/>
    <w:link w:val="Titre1Car"/>
    <w:uiPriority w:val="9"/>
    <w:qFormat/>
    <w:rsid w:val="008473AA"/>
    <w:pPr>
      <w:spacing w:before="240" w:after="200" w:line="360" w:lineRule="auto"/>
      <w:contextualSpacing/>
      <w:jc w:val="center"/>
      <w:outlineLvl w:val="0"/>
    </w:pPr>
    <w:rPr>
      <w:rFonts w:asciiTheme="majorHAnsi" w:hAnsiTheme="majorHAnsi" w:cs="Tahoma"/>
      <w:b/>
      <w:sz w:val="28"/>
      <w:szCs w:val="28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8473AA"/>
    <w:pPr>
      <w:keepNext/>
      <w:keepLines/>
      <w:spacing w:before="960" w:after="200" w:line="276" w:lineRule="auto"/>
      <w:contextualSpacing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95852"/>
    <w:pPr>
      <w:keepNext/>
      <w:keepLines/>
      <w:spacing w:after="200" w:line="276" w:lineRule="auto"/>
      <w:contextualSpacing/>
      <w:outlineLvl w:val="2"/>
    </w:pPr>
    <w:rPr>
      <w:rFonts w:asciiTheme="majorHAnsi" w:eastAsiaTheme="majorEastAsia" w:hAnsiTheme="majorHAnsi" w:cstheme="majorBidi"/>
      <w:i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73AA"/>
    <w:rPr>
      <w:rFonts w:asciiTheme="majorHAnsi" w:hAnsiTheme="majorHAnsi" w:cs="Tahoma"/>
      <w:b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3A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5852"/>
    <w:rPr>
      <w:rFonts w:asciiTheme="majorHAnsi" w:eastAsiaTheme="majorEastAsia" w:hAnsiTheme="majorHAnsi" w:cstheme="majorBidi"/>
      <w:i/>
      <w:sz w:val="22"/>
      <w:szCs w:val="24"/>
    </w:rPr>
  </w:style>
  <w:style w:type="table" w:customStyle="1" w:styleId="TableauExpo-sciences">
    <w:name w:val="Tableau Expo-sciences"/>
    <w:basedOn w:val="TableauNormal"/>
    <w:uiPriority w:val="99"/>
    <w:rsid w:val="008473AA"/>
    <w:rPr>
      <w:sz w:val="18"/>
    </w:rPr>
    <w:tblPr>
      <w:tblStyleRow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  <w:tl2br w:val="nil"/>
          <w:tr2bl w:val="nil"/>
        </w:tcBorders>
        <w:shd w:val="clear" w:color="auto" w:fill="4BACC6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2"/>
    <w:unhideWhenUsed/>
    <w:rsid w:val="00795852"/>
    <w:pPr>
      <w:spacing w:after="200" w:line="276" w:lineRule="auto"/>
    </w:pPr>
    <w:rPr>
      <w:rFonts w:asciiTheme="majorHAnsi" w:hAnsiTheme="majorHAnsi" w:cs="Tahoma"/>
      <w:color w:val="000000" w:themeColor="text1"/>
      <w:sz w:val="18"/>
    </w:rPr>
  </w:style>
  <w:style w:type="character" w:customStyle="1" w:styleId="En-tteCar">
    <w:name w:val="En-tête Car"/>
    <w:basedOn w:val="Policepardfaut"/>
    <w:link w:val="En-tte"/>
    <w:uiPriority w:val="2"/>
    <w:rsid w:val="00795852"/>
    <w:rPr>
      <w:rFonts w:asciiTheme="majorHAnsi" w:hAnsiTheme="majorHAnsi" w:cs="Tahoma"/>
      <w:color w:val="000000" w:themeColor="text1"/>
      <w:sz w:val="18"/>
    </w:rPr>
  </w:style>
  <w:style w:type="paragraph" w:styleId="Titre">
    <w:name w:val="Title"/>
    <w:basedOn w:val="Normal"/>
    <w:next w:val="Normal"/>
    <w:link w:val="TitreCar"/>
    <w:uiPriority w:val="1"/>
    <w:unhideWhenUsed/>
    <w:qFormat/>
    <w:rsid w:val="00922A6B"/>
    <w:pPr>
      <w:jc w:val="center"/>
    </w:pPr>
    <w:rPr>
      <w:b/>
      <w:color w:val="000000" w:themeColor="text1"/>
      <w:sz w:val="48"/>
      <w:szCs w:val="66"/>
    </w:rPr>
  </w:style>
  <w:style w:type="character" w:customStyle="1" w:styleId="TitreCar">
    <w:name w:val="Titre Car"/>
    <w:basedOn w:val="Policepardfaut"/>
    <w:link w:val="Titre"/>
    <w:uiPriority w:val="1"/>
    <w:rsid w:val="00922A6B"/>
    <w:rPr>
      <w:b/>
      <w:color w:val="000000" w:themeColor="text1"/>
      <w:sz w:val="48"/>
      <w:szCs w:val="66"/>
    </w:rPr>
  </w:style>
  <w:style w:type="table" w:customStyle="1" w:styleId="Grilledetableauclaire1">
    <w:name w:val="Grille de tableau claire1"/>
    <w:basedOn w:val="TableauNormal"/>
    <w:uiPriority w:val="40"/>
    <w:rsid w:val="008473AA"/>
    <w:rPr>
      <w:rFonts w:cstheme="minorBidi"/>
      <w:sz w:val="18"/>
      <w:szCs w:val="18"/>
    </w:rPr>
    <w:tblPr>
      <w:tblCellMar>
        <w:left w:w="0" w:type="dxa"/>
        <w:right w:w="0" w:type="dxa"/>
      </w:tblCellMar>
    </w:tblPr>
  </w:style>
  <w:style w:type="paragraph" w:styleId="Sansinterligne">
    <w:name w:val="No Spacing"/>
    <w:uiPriority w:val="13"/>
    <w:qFormat/>
    <w:rsid w:val="008473AA"/>
    <w:rPr>
      <w:rFonts w:cstheme="minorBidi"/>
      <w:sz w:val="18"/>
      <w:szCs w:val="18"/>
    </w:rPr>
  </w:style>
  <w:style w:type="character" w:styleId="lev">
    <w:name w:val="Strong"/>
    <w:basedOn w:val="Policepardfaut"/>
    <w:uiPriority w:val="12"/>
    <w:qFormat/>
    <w:rsid w:val="008473AA"/>
    <w:rPr>
      <w:b/>
      <w:bCs/>
    </w:rPr>
  </w:style>
  <w:style w:type="paragraph" w:customStyle="1" w:styleId="Normal-Centr">
    <w:name w:val="Normal - Centré"/>
    <w:basedOn w:val="Normal"/>
    <w:uiPriority w:val="10"/>
    <w:qFormat/>
    <w:rsid w:val="008473AA"/>
    <w:pPr>
      <w:jc w:val="center"/>
    </w:pPr>
    <w:rPr>
      <w:sz w:val="22"/>
    </w:rPr>
  </w:style>
  <w:style w:type="paragraph" w:customStyle="1" w:styleId="Normal-Centravecespace">
    <w:name w:val="Normal - Centré avec espace"/>
    <w:basedOn w:val="Normal"/>
    <w:uiPriority w:val="11"/>
    <w:qFormat/>
    <w:rsid w:val="008473AA"/>
    <w:pPr>
      <w:spacing w:before="320" w:after="120" w:line="276" w:lineRule="auto"/>
      <w:contextualSpacing/>
      <w:jc w:val="center"/>
    </w:pPr>
    <w:rPr>
      <w:sz w:val="22"/>
    </w:rPr>
  </w:style>
  <w:style w:type="character" w:styleId="Accentuationlgre">
    <w:name w:val="Subtle Emphasis"/>
    <w:basedOn w:val="Policepardfaut"/>
    <w:uiPriority w:val="14"/>
    <w:qFormat/>
    <w:rsid w:val="008473AA"/>
    <w:rPr>
      <w:i/>
      <w:iCs/>
      <w:color w:val="auto"/>
    </w:rPr>
  </w:style>
  <w:style w:type="paragraph" w:customStyle="1" w:styleId="Normal-Petit">
    <w:name w:val="Normal - Petit"/>
    <w:basedOn w:val="Normal"/>
    <w:qFormat/>
    <w:rsid w:val="008473AA"/>
    <w:rPr>
      <w:sz w:val="16"/>
    </w:rPr>
  </w:style>
  <w:style w:type="paragraph" w:customStyle="1" w:styleId="Normal-Grand">
    <w:name w:val="Normal - Grand"/>
    <w:basedOn w:val="Normal"/>
    <w:link w:val="Normal-Grandcaractre"/>
    <w:qFormat/>
    <w:rsid w:val="008473AA"/>
    <w:pPr>
      <w:jc w:val="center"/>
    </w:pPr>
    <w:rPr>
      <w:b/>
      <w:sz w:val="36"/>
    </w:rPr>
  </w:style>
  <w:style w:type="character" w:customStyle="1" w:styleId="Normal-Grandcaractre">
    <w:name w:val="Normal - Grand caractère"/>
    <w:basedOn w:val="Policepardfaut"/>
    <w:link w:val="Normal-Grand"/>
    <w:rsid w:val="008473AA"/>
    <w:rPr>
      <w:rFonts w:asciiTheme="minorHAnsi" w:hAnsiTheme="minorHAnsi" w:cstheme="minorBidi"/>
      <w:b/>
      <w:sz w:val="36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8473A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73AA"/>
    <w:rPr>
      <w:rFonts w:asciiTheme="minorHAnsi" w:hAnsiTheme="minorHAnsi" w:cstheme="minorBid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085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85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22A6B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643D25"/>
    <w:rPr>
      <w:color w:val="0000FF" w:themeColor="hyperlink"/>
      <w:u w:val="single"/>
    </w:rPr>
  </w:style>
  <w:style w:type="paragraph" w:styleId="Signature">
    <w:name w:val="Signature"/>
    <w:basedOn w:val="Normal"/>
    <w:link w:val="SignatureCar"/>
    <w:uiPriority w:val="7"/>
    <w:unhideWhenUsed/>
    <w:qFormat/>
    <w:rsid w:val="00A01DA5"/>
    <w:pPr>
      <w:spacing w:before="40" w:line="288" w:lineRule="auto"/>
    </w:pPr>
    <w:rPr>
      <w:rFonts w:cstheme="minorBidi"/>
      <w:b/>
      <w:bCs/>
      <w:kern w:val="20"/>
      <w:sz w:val="24"/>
      <w:lang w:eastAsia="ja-JP"/>
    </w:rPr>
  </w:style>
  <w:style w:type="character" w:customStyle="1" w:styleId="SignatureCar">
    <w:name w:val="Signature Car"/>
    <w:basedOn w:val="Policepardfaut"/>
    <w:link w:val="Signature"/>
    <w:uiPriority w:val="7"/>
    <w:rsid w:val="00A01DA5"/>
    <w:rPr>
      <w:rFonts w:cstheme="minorBidi"/>
      <w:b/>
      <w:bCs/>
      <w:kern w:val="20"/>
      <w:sz w:val="24"/>
      <w:lang w:eastAsia="ja-JP"/>
    </w:rPr>
  </w:style>
  <w:style w:type="table" w:styleId="Grilledutableau">
    <w:name w:val="Table Grid"/>
    <w:basedOn w:val="TableauNormal"/>
    <w:uiPriority w:val="39"/>
    <w:rsid w:val="00A01DA5"/>
    <w:rPr>
      <w:rFonts w:eastAsiaTheme="minorEastAsia" w:cstheme="minorBidi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\AppData\Roaming\Microsoft\Templates\Planificateur%20scientifique.dotx" TargetMode="External"/></Relationships>
</file>

<file path=word/theme/theme1.xml><?xml version="1.0" encoding="utf-8"?>
<a:theme xmlns:a="http://schemas.openxmlformats.org/drawingml/2006/main" name="Theme1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Planificateur scientifique</Template>
  <TotalTime>79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Zouaoui.marwa3784@outlook.fr</cp:lastModifiedBy>
  <cp:revision>12</cp:revision>
  <cp:lastPrinted>2024-11-28T13:50:00Z</cp:lastPrinted>
  <dcterms:created xsi:type="dcterms:W3CDTF">2024-12-02T09:46:00Z</dcterms:created>
  <dcterms:modified xsi:type="dcterms:W3CDTF">2024-12-02T11:05:00Z</dcterms:modified>
</cp:coreProperties>
</file>